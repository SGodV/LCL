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E9" w:rsidRDefault="006F33E9" w:rsidP="006F33E9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08CF80F" wp14:editId="5B150A8D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E9" w:rsidRDefault="006F33E9" w:rsidP="006F33E9">
      <w:pPr>
        <w:jc w:val="center"/>
        <w:rPr>
          <w:sz w:val="48"/>
          <w:szCs w:val="48"/>
        </w:rPr>
      </w:pPr>
    </w:p>
    <w:p w:rsidR="006F33E9" w:rsidRDefault="006F33E9" w:rsidP="006F33E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142986A" wp14:editId="02DE0882">
            <wp:extent cx="1926890" cy="16516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0" cy="165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3E9" w:rsidRDefault="006F33E9" w:rsidP="006F33E9">
      <w:pPr>
        <w:jc w:val="center"/>
        <w:rPr>
          <w:sz w:val="48"/>
          <w:szCs w:val="48"/>
        </w:rPr>
      </w:pPr>
    </w:p>
    <w:p w:rsidR="006F33E9" w:rsidRDefault="006F33E9" w:rsidP="006F33E9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安卓端</w:t>
      </w:r>
      <w:proofErr w:type="gramEnd"/>
      <w:r>
        <w:rPr>
          <w:rFonts w:hint="eastAsia"/>
          <w:sz w:val="48"/>
          <w:szCs w:val="48"/>
        </w:rPr>
        <w:t>时光笔记</w:t>
      </w:r>
      <w:r>
        <w:rPr>
          <w:rFonts w:hint="eastAsia"/>
          <w:sz w:val="48"/>
          <w:szCs w:val="48"/>
        </w:rPr>
        <w:t>APP</w:t>
      </w:r>
    </w:p>
    <w:p w:rsidR="006F33E9" w:rsidRPr="0056001E" w:rsidRDefault="006F33E9" w:rsidP="006F33E9">
      <w:pPr>
        <w:rPr>
          <w:color w:val="FF0000"/>
          <w:sz w:val="48"/>
          <w:szCs w:val="48"/>
        </w:rPr>
      </w:pPr>
    </w:p>
    <w:p w:rsidR="006F33E9" w:rsidRDefault="006F33E9" w:rsidP="006F33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详细设计</w:t>
      </w:r>
    </w:p>
    <w:p w:rsidR="006F33E9" w:rsidRPr="008A517F" w:rsidRDefault="006F33E9" w:rsidP="006F33E9">
      <w:pPr>
        <w:jc w:val="center"/>
        <w:rPr>
          <w:sz w:val="48"/>
          <w:szCs w:val="48"/>
        </w:rPr>
      </w:pPr>
    </w:p>
    <w:p w:rsidR="006F33E9" w:rsidRPr="008A517F" w:rsidRDefault="006F33E9" w:rsidP="006F33E9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6F33E9" w:rsidRPr="00050B73" w:rsidTr="006F33E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>
              <w:t>SE-201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01</w:t>
            </w:r>
          </w:p>
        </w:tc>
      </w:tr>
      <w:tr w:rsidR="006F33E9" w:rsidRPr="00050B73" w:rsidTr="006F33E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>
              <w:rPr>
                <w:rFonts w:hint="eastAsia"/>
              </w:rPr>
              <w:t>0</w:t>
            </w:r>
            <w:r>
              <w:t>.</w:t>
            </w:r>
            <w:r w:rsidR="000910C6">
              <w:t>0.2</w:t>
            </w:r>
            <w:bookmarkStart w:id="0" w:name="_GoBack"/>
            <w:bookmarkEnd w:id="0"/>
          </w:p>
        </w:tc>
      </w:tr>
      <w:tr w:rsidR="006F33E9" w:rsidRPr="00050B73" w:rsidTr="006F33E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</w:tr>
      <w:tr w:rsidR="006F33E9" w:rsidRPr="00050B73" w:rsidTr="006F33E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  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Pr="00050B73">
              <w:t>-0</w:t>
            </w:r>
            <w:r>
              <w:t>5-</w:t>
            </w:r>
            <w:r w:rsidR="00744C29">
              <w:t>19</w:t>
            </w:r>
          </w:p>
        </w:tc>
      </w:tr>
    </w:tbl>
    <w:p w:rsidR="006F33E9" w:rsidRDefault="006F33E9" w:rsidP="006F33E9">
      <w:pPr>
        <w:pStyle w:val="2"/>
      </w:pPr>
    </w:p>
    <w:p w:rsidR="006F33E9" w:rsidRPr="008A517F" w:rsidRDefault="006F33E9" w:rsidP="006F33E9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9"/>
        <w:gridCol w:w="2648"/>
        <w:gridCol w:w="1487"/>
        <w:gridCol w:w="2672"/>
      </w:tblGrid>
      <w:tr w:rsidR="006F33E9" w:rsidTr="006F33E9">
        <w:tc>
          <w:tcPr>
            <w:tcW w:w="1489" w:type="dxa"/>
          </w:tcPr>
          <w:p w:rsidR="006F33E9" w:rsidRPr="00E6680C" w:rsidRDefault="006F33E9" w:rsidP="006F33E9">
            <w:r w:rsidRPr="00E6680C">
              <w:t>版本</w:t>
            </w:r>
            <w:r w:rsidRPr="00E6680C">
              <w:rPr>
                <w:rFonts w:hint="eastAsia"/>
              </w:rPr>
              <w:t>/状态</w:t>
            </w:r>
          </w:p>
        </w:tc>
        <w:tc>
          <w:tcPr>
            <w:tcW w:w="2648" w:type="dxa"/>
          </w:tcPr>
          <w:p w:rsidR="006F33E9" w:rsidRPr="00E6680C" w:rsidRDefault="006F33E9" w:rsidP="006F33E9">
            <w:r w:rsidRPr="00E6680C">
              <w:t>参与者</w:t>
            </w:r>
          </w:p>
        </w:tc>
        <w:tc>
          <w:tcPr>
            <w:tcW w:w="1487" w:type="dxa"/>
          </w:tcPr>
          <w:p w:rsidR="006F33E9" w:rsidRPr="00E6680C" w:rsidRDefault="006F33E9" w:rsidP="006F33E9">
            <w:r w:rsidRPr="00E6680C">
              <w:t>起止日期</w:t>
            </w:r>
          </w:p>
        </w:tc>
        <w:tc>
          <w:tcPr>
            <w:tcW w:w="2672" w:type="dxa"/>
          </w:tcPr>
          <w:p w:rsidR="006F33E9" w:rsidRPr="00E6680C" w:rsidRDefault="006F33E9" w:rsidP="006F33E9">
            <w:r w:rsidRPr="00E6680C">
              <w:t>备注</w:t>
            </w:r>
          </w:p>
        </w:tc>
      </w:tr>
      <w:tr w:rsidR="006F33E9" w:rsidTr="006F33E9">
        <w:tc>
          <w:tcPr>
            <w:tcW w:w="1489" w:type="dxa"/>
          </w:tcPr>
          <w:p w:rsidR="006F33E9" w:rsidRDefault="006F33E9" w:rsidP="006F33E9">
            <w:r>
              <w:rPr>
                <w:rFonts w:hint="eastAsia"/>
              </w:rPr>
              <w:t>0.1.</w:t>
            </w:r>
            <w:r>
              <w:t>0</w:t>
            </w:r>
          </w:p>
        </w:tc>
        <w:tc>
          <w:tcPr>
            <w:tcW w:w="2648" w:type="dxa"/>
          </w:tcPr>
          <w:p w:rsidR="006F33E9" w:rsidRDefault="006F33E9" w:rsidP="006F33E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487" w:type="dxa"/>
          </w:tcPr>
          <w:p w:rsidR="006F33E9" w:rsidRDefault="006F33E9" w:rsidP="006F33E9">
            <w:r>
              <w:rPr>
                <w:rFonts w:hint="eastAsia"/>
              </w:rPr>
              <w:t>2018-0</w:t>
            </w:r>
            <w:r>
              <w:t>5-13</w:t>
            </w:r>
            <w:r>
              <w:rPr>
                <w:rFonts w:hint="eastAsia"/>
              </w:rPr>
              <w:t>至</w:t>
            </w:r>
            <w:r w:rsidR="000426F7">
              <w:rPr>
                <w:rFonts w:hint="eastAsia"/>
              </w:rPr>
              <w:t>2018-05</w:t>
            </w:r>
            <w:r>
              <w:rPr>
                <w:rFonts w:hint="eastAsia"/>
              </w:rPr>
              <w:t>-1</w:t>
            </w:r>
            <w:r>
              <w:t>6</w:t>
            </w:r>
          </w:p>
        </w:tc>
        <w:tc>
          <w:tcPr>
            <w:tcW w:w="2672" w:type="dxa"/>
          </w:tcPr>
          <w:p w:rsidR="006F33E9" w:rsidRDefault="006F33E9" w:rsidP="006F33E9">
            <w:r>
              <w:rPr>
                <w:rFonts w:hint="eastAsia"/>
              </w:rPr>
              <w:t>详细设计初稿</w:t>
            </w:r>
          </w:p>
        </w:tc>
      </w:tr>
      <w:tr w:rsidR="002705BA" w:rsidTr="006F33E9">
        <w:tc>
          <w:tcPr>
            <w:tcW w:w="1489" w:type="dxa"/>
          </w:tcPr>
          <w:p w:rsidR="002705BA" w:rsidRDefault="002705BA" w:rsidP="006F33E9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48" w:type="dxa"/>
          </w:tcPr>
          <w:p w:rsidR="002705BA" w:rsidRDefault="002705BA" w:rsidP="006F33E9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87" w:type="dxa"/>
          </w:tcPr>
          <w:p w:rsidR="002705BA" w:rsidRDefault="002705BA" w:rsidP="006F33E9">
            <w:r>
              <w:rPr>
                <w:rFonts w:hint="eastAsia"/>
              </w:rPr>
              <w:t>2</w:t>
            </w:r>
            <w:r>
              <w:t>018-05-18</w:t>
            </w:r>
            <w:r>
              <w:rPr>
                <w:rFonts w:hint="eastAsia"/>
              </w:rPr>
              <w:t>至2</w:t>
            </w:r>
            <w:r>
              <w:t>018-05-</w:t>
            </w:r>
            <w:r w:rsidR="005A78D7">
              <w:t>19</w:t>
            </w:r>
          </w:p>
        </w:tc>
        <w:tc>
          <w:tcPr>
            <w:tcW w:w="2672" w:type="dxa"/>
          </w:tcPr>
          <w:p w:rsidR="002705BA" w:rsidRDefault="005A78D7" w:rsidP="006F33E9">
            <w:r>
              <w:rPr>
                <w:rFonts w:hint="eastAsia"/>
              </w:rPr>
              <w:t>修改了HIPO图、导出了功能层次图、绘制了业务流程图</w:t>
            </w:r>
          </w:p>
        </w:tc>
      </w:tr>
    </w:tbl>
    <w:p w:rsidR="006F33E9" w:rsidRDefault="006F33E9">
      <w:pPr>
        <w:widowControl/>
        <w:jc w:val="left"/>
        <w:rPr>
          <w:rFonts w:ascii="宋体" w:hAnsi="宋体"/>
          <w:sz w:val="52"/>
        </w:rPr>
      </w:pPr>
      <w:r>
        <w:br w:type="page"/>
      </w:r>
    </w:p>
    <w:p w:rsidR="000A6CED" w:rsidRDefault="006F33E9">
      <w:pPr>
        <w:rPr>
          <w:rFonts w:ascii="宋体" w:hAnsi="宋体"/>
          <w:sz w:val="52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:rsidR="002274C9" w:rsidRDefault="00FC290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"1-5" \h \z </w:instrText>
      </w:r>
      <w:r>
        <w:rPr>
          <w:rFonts w:ascii="宋体" w:hAnsi="宋体"/>
        </w:rPr>
        <w:fldChar w:fldCharType="separate"/>
      </w:r>
      <w:hyperlink w:anchor="_Toc514565034" w:history="1">
        <w:r w:rsidR="002274C9" w:rsidRPr="008F7887">
          <w:rPr>
            <w:rStyle w:val="a3"/>
            <w:noProof/>
          </w:rPr>
          <w:t>1</w:t>
        </w:r>
        <w:r w:rsidR="002274C9" w:rsidRPr="008F7887">
          <w:rPr>
            <w:rStyle w:val="a3"/>
            <w:noProof/>
          </w:rPr>
          <w:t>．引言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35" w:history="1">
        <w:r w:rsidR="002274C9" w:rsidRPr="008F7887">
          <w:rPr>
            <w:rStyle w:val="a3"/>
            <w:noProof/>
          </w:rPr>
          <w:t>1.1</w:t>
        </w:r>
        <w:r w:rsidR="002274C9" w:rsidRPr="008F7887">
          <w:rPr>
            <w:rStyle w:val="a3"/>
            <w:noProof/>
          </w:rPr>
          <w:t>编写目的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36" w:history="1">
        <w:r w:rsidR="002274C9" w:rsidRPr="008F7887">
          <w:rPr>
            <w:rStyle w:val="a3"/>
            <w:noProof/>
          </w:rPr>
          <w:t>1.2</w:t>
        </w:r>
        <w:r w:rsidR="002274C9" w:rsidRPr="008F7887">
          <w:rPr>
            <w:rStyle w:val="a3"/>
            <w:noProof/>
          </w:rPr>
          <w:t>项目背景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37" w:history="1">
        <w:r w:rsidR="002274C9" w:rsidRPr="008F7887">
          <w:rPr>
            <w:rStyle w:val="a3"/>
            <w:noProof/>
          </w:rPr>
          <w:t xml:space="preserve">1.2.1 </w:t>
        </w:r>
        <w:r w:rsidR="002274C9" w:rsidRPr="008F7887">
          <w:rPr>
            <w:rStyle w:val="a3"/>
            <w:noProof/>
          </w:rPr>
          <w:t>项目名称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38" w:history="1">
        <w:r w:rsidR="002274C9" w:rsidRPr="008F7887">
          <w:rPr>
            <w:rStyle w:val="a3"/>
            <w:noProof/>
          </w:rPr>
          <w:t xml:space="preserve">1.2.2 </w:t>
        </w:r>
        <w:r w:rsidR="002274C9" w:rsidRPr="008F7887">
          <w:rPr>
            <w:rStyle w:val="a3"/>
            <w:noProof/>
          </w:rPr>
          <w:t>项目的提出者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39" w:history="1">
        <w:r w:rsidR="002274C9" w:rsidRPr="008F7887">
          <w:rPr>
            <w:rStyle w:val="a3"/>
            <w:noProof/>
          </w:rPr>
          <w:t xml:space="preserve">1.2.3 </w:t>
        </w:r>
        <w:r w:rsidR="002274C9" w:rsidRPr="008F7887">
          <w:rPr>
            <w:rStyle w:val="a3"/>
            <w:noProof/>
          </w:rPr>
          <w:t>项目主动承担小组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_Toc514565039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0" w:history="1">
        <w:r w:rsidR="002274C9" w:rsidRPr="008F7887">
          <w:rPr>
            <w:rStyle w:val="a3"/>
            <w:noProof/>
          </w:rPr>
          <w:t xml:space="preserve">1.2.4  </w:t>
        </w:r>
        <w:r w:rsidR="002274C9" w:rsidRPr="008F7887">
          <w:rPr>
            <w:rStyle w:val="a3"/>
            <w:noProof/>
          </w:rPr>
          <w:t>项目的用户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1" w:history="1">
        <w:r w:rsidR="002274C9" w:rsidRPr="008F7887">
          <w:rPr>
            <w:rStyle w:val="a3"/>
            <w:noProof/>
          </w:rPr>
          <w:t xml:space="preserve">1.2.5  </w:t>
        </w:r>
        <w:r w:rsidR="002274C9" w:rsidRPr="008F7887">
          <w:rPr>
            <w:rStyle w:val="a3"/>
            <w:noProof/>
          </w:rPr>
          <w:t>项目与其他软件、项目的关系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2" w:history="1">
        <w:r w:rsidR="002274C9" w:rsidRPr="008F7887">
          <w:rPr>
            <w:rStyle w:val="a3"/>
            <w:noProof/>
          </w:rPr>
          <w:t>1.3</w:t>
        </w:r>
        <w:r w:rsidR="002274C9" w:rsidRPr="008F7887">
          <w:rPr>
            <w:rStyle w:val="a3"/>
            <w:noProof/>
          </w:rPr>
          <w:t>参考资料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3" w:history="1">
        <w:r w:rsidR="002274C9" w:rsidRPr="008F7887">
          <w:rPr>
            <w:rStyle w:val="a3"/>
            <w:noProof/>
          </w:rPr>
          <w:t>2</w:t>
        </w:r>
        <w:r w:rsidR="002274C9" w:rsidRPr="008F7887">
          <w:rPr>
            <w:rStyle w:val="a3"/>
            <w:noProof/>
          </w:rPr>
          <w:t>．任务概述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4" w:history="1">
        <w:r w:rsidR="002274C9" w:rsidRPr="008F7887">
          <w:rPr>
            <w:rStyle w:val="a3"/>
            <w:noProof/>
          </w:rPr>
          <w:t>2.1</w:t>
        </w:r>
        <w:r w:rsidR="002274C9" w:rsidRPr="008F7887">
          <w:rPr>
            <w:rStyle w:val="a3"/>
            <w:noProof/>
          </w:rPr>
          <w:t>需求概述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5" w:history="1">
        <w:r w:rsidR="002274C9" w:rsidRPr="008F7887">
          <w:rPr>
            <w:rStyle w:val="a3"/>
            <w:noProof/>
          </w:rPr>
          <w:t>2.1.1</w:t>
        </w:r>
        <w:r w:rsidR="002274C9" w:rsidRPr="008F7887">
          <w:rPr>
            <w:rStyle w:val="a3"/>
            <w:noProof/>
          </w:rPr>
          <w:t>系统功能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6" w:history="1">
        <w:r w:rsidR="002274C9" w:rsidRPr="008F7887">
          <w:rPr>
            <w:rStyle w:val="a3"/>
            <w:noProof/>
          </w:rPr>
          <w:t>2.1.2</w:t>
        </w:r>
        <w:r w:rsidR="002274C9" w:rsidRPr="008F7887">
          <w:rPr>
            <w:rStyle w:val="a3"/>
            <w:noProof/>
          </w:rPr>
          <w:t>系统性能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7" w:history="1">
        <w:r w:rsidR="002274C9" w:rsidRPr="008F7887">
          <w:rPr>
            <w:rStyle w:val="a3"/>
            <w:noProof/>
          </w:rPr>
          <w:t>2.1.2.1</w:t>
        </w:r>
        <w:r w:rsidR="002274C9" w:rsidRPr="008F7887">
          <w:rPr>
            <w:rStyle w:val="a3"/>
            <w:noProof/>
          </w:rPr>
          <w:t>精度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8" w:history="1">
        <w:r w:rsidR="002274C9" w:rsidRPr="008F7887">
          <w:rPr>
            <w:rStyle w:val="a3"/>
            <w:noProof/>
          </w:rPr>
          <w:t>2.1.2.2</w:t>
        </w:r>
        <w:r w:rsidR="002274C9" w:rsidRPr="008F7887">
          <w:rPr>
            <w:rStyle w:val="a3"/>
            <w:noProof/>
          </w:rPr>
          <w:t>时间特性要求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49" w:history="1">
        <w:r w:rsidR="002274C9" w:rsidRPr="008F7887">
          <w:rPr>
            <w:rStyle w:val="a3"/>
            <w:noProof/>
          </w:rPr>
          <w:t>2.1.2.3</w:t>
        </w:r>
        <w:r w:rsidR="002274C9" w:rsidRPr="008F7887">
          <w:rPr>
            <w:rStyle w:val="a3"/>
            <w:noProof/>
          </w:rPr>
          <w:t>可靠性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_Toc514565049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0" w:history="1">
        <w:r w:rsidR="002274C9" w:rsidRPr="008F7887">
          <w:rPr>
            <w:rStyle w:val="a3"/>
            <w:noProof/>
          </w:rPr>
          <w:t>2.1.2.4</w:t>
        </w:r>
        <w:r w:rsidR="002274C9" w:rsidRPr="008F7887">
          <w:rPr>
            <w:rStyle w:val="a3"/>
            <w:noProof/>
          </w:rPr>
          <w:t>灵活性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1" w:history="1">
        <w:r w:rsidR="002274C9" w:rsidRPr="008F7887">
          <w:rPr>
            <w:rStyle w:val="a3"/>
            <w:noProof/>
          </w:rPr>
          <w:t>2.1.3</w:t>
        </w:r>
        <w:r w:rsidR="002274C9" w:rsidRPr="008F7887">
          <w:rPr>
            <w:rStyle w:val="a3"/>
            <w:noProof/>
          </w:rPr>
          <w:t>输入输出要求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2" w:history="1">
        <w:r w:rsidR="002274C9" w:rsidRPr="008F7887">
          <w:rPr>
            <w:rStyle w:val="a3"/>
            <w:noProof/>
          </w:rPr>
          <w:t>2.1.4</w:t>
        </w:r>
        <w:r w:rsidR="002274C9" w:rsidRPr="008F7887">
          <w:rPr>
            <w:rStyle w:val="a3"/>
            <w:noProof/>
          </w:rPr>
          <w:t>数据管理能力要求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3" w:history="1">
        <w:r w:rsidR="002274C9" w:rsidRPr="008F7887">
          <w:rPr>
            <w:rStyle w:val="a3"/>
            <w:noProof/>
          </w:rPr>
          <w:t>2.1.5</w:t>
        </w:r>
        <w:r w:rsidR="002274C9" w:rsidRPr="008F7887">
          <w:rPr>
            <w:rStyle w:val="a3"/>
            <w:noProof/>
          </w:rPr>
          <w:t>故障处理要求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4" w:history="1">
        <w:r w:rsidR="002274C9" w:rsidRPr="008F7887">
          <w:rPr>
            <w:rStyle w:val="a3"/>
            <w:noProof/>
          </w:rPr>
          <w:t>2.1.6</w:t>
        </w:r>
        <w:r w:rsidR="002274C9" w:rsidRPr="008F7887">
          <w:rPr>
            <w:rStyle w:val="a3"/>
            <w:noProof/>
          </w:rPr>
          <w:t>其他专门要求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5" w:history="1">
        <w:r w:rsidR="002274C9" w:rsidRPr="008F7887">
          <w:rPr>
            <w:rStyle w:val="a3"/>
            <w:noProof/>
          </w:rPr>
          <w:t>2.2</w:t>
        </w:r>
        <w:r w:rsidR="002274C9" w:rsidRPr="008F7887">
          <w:rPr>
            <w:rStyle w:val="a3"/>
            <w:noProof/>
          </w:rPr>
          <w:t>软件结构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6" w:history="1">
        <w:r w:rsidR="002274C9" w:rsidRPr="008F7887">
          <w:rPr>
            <w:rStyle w:val="a3"/>
            <w:noProof/>
          </w:rPr>
          <w:t>3</w:t>
        </w:r>
        <w:r w:rsidR="002274C9" w:rsidRPr="008F7887">
          <w:rPr>
            <w:rStyle w:val="a3"/>
            <w:noProof/>
          </w:rPr>
          <w:t>．程序描述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7" w:history="1">
        <w:r w:rsidR="002274C9" w:rsidRPr="008F7887">
          <w:rPr>
            <w:rStyle w:val="a3"/>
            <w:noProof/>
          </w:rPr>
          <w:t>3.1</w:t>
        </w:r>
        <w:r w:rsidR="002274C9" w:rsidRPr="008F7887">
          <w:rPr>
            <w:rStyle w:val="a3"/>
            <w:noProof/>
          </w:rPr>
          <w:t>系统的结构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8" w:history="1">
        <w:r w:rsidR="002274C9" w:rsidRPr="008F7887">
          <w:rPr>
            <w:rStyle w:val="a3"/>
            <w:noProof/>
          </w:rPr>
          <w:t>3.1.1HOPO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59" w:history="1">
        <w:r w:rsidR="002274C9" w:rsidRPr="008F7887">
          <w:rPr>
            <w:rStyle w:val="a3"/>
            <w:noProof/>
          </w:rPr>
          <w:t>3.1.1.1</w:t>
        </w:r>
        <w:r w:rsidR="002274C9" w:rsidRPr="008F7887">
          <w:rPr>
            <w:rStyle w:val="a3"/>
            <w:noProof/>
          </w:rPr>
          <w:t>输出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_Toc514565059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0" w:history="1">
        <w:r w:rsidR="002274C9" w:rsidRPr="008F7887">
          <w:rPr>
            <w:rStyle w:val="a3"/>
            <w:noProof/>
          </w:rPr>
          <w:t>3.1.1.2</w:t>
        </w:r>
        <w:r w:rsidR="002274C9" w:rsidRPr="008F7887">
          <w:rPr>
            <w:rStyle w:val="a3"/>
            <w:noProof/>
          </w:rPr>
          <w:t>输出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1" w:history="1">
        <w:r w:rsidR="002274C9" w:rsidRPr="008F7887">
          <w:rPr>
            <w:rStyle w:val="a3"/>
            <w:noProof/>
          </w:rPr>
          <w:t>3.1.1.3</w:t>
        </w:r>
        <w:r w:rsidR="002274C9" w:rsidRPr="008F7887">
          <w:rPr>
            <w:rStyle w:val="a3"/>
            <w:noProof/>
          </w:rPr>
          <w:t>处理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2" w:history="1">
        <w:r w:rsidR="002274C9" w:rsidRPr="008F7887">
          <w:rPr>
            <w:rStyle w:val="a3"/>
            <w:noProof/>
          </w:rPr>
          <w:t>3.1.2</w:t>
        </w:r>
        <w:r w:rsidR="002274C9" w:rsidRPr="008F7887">
          <w:rPr>
            <w:rStyle w:val="a3"/>
            <w:noProof/>
          </w:rPr>
          <w:t>功能层次图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3" w:history="1">
        <w:r w:rsidR="002274C9" w:rsidRPr="008F7887">
          <w:rPr>
            <w:rStyle w:val="a3"/>
            <w:noProof/>
          </w:rPr>
          <w:t>3.2</w:t>
        </w:r>
        <w:r w:rsidR="002274C9" w:rsidRPr="008F7887">
          <w:rPr>
            <w:rStyle w:val="a3"/>
            <w:noProof/>
          </w:rPr>
          <w:t>模块分工情况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4" w:history="1">
        <w:r w:rsidR="002274C9" w:rsidRPr="008F7887">
          <w:rPr>
            <w:rStyle w:val="a3"/>
            <w:noProof/>
          </w:rPr>
          <w:t>3.3</w:t>
        </w:r>
        <w:r w:rsidR="002274C9" w:rsidRPr="008F7887">
          <w:rPr>
            <w:rStyle w:val="a3"/>
            <w:noProof/>
          </w:rPr>
          <w:t>程序逻辑与算法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5" w:history="1">
        <w:r w:rsidR="002274C9" w:rsidRPr="008F7887">
          <w:rPr>
            <w:rStyle w:val="a3"/>
            <w:noProof/>
          </w:rPr>
          <w:t>3.3.1PDL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6" w:history="1">
        <w:r w:rsidR="002274C9" w:rsidRPr="008F7887">
          <w:rPr>
            <w:rStyle w:val="a3"/>
            <w:noProof/>
          </w:rPr>
          <w:t>3.3.1.1</w:t>
        </w:r>
        <w:r w:rsidR="002274C9" w:rsidRPr="008F7887">
          <w:rPr>
            <w:rStyle w:val="a3"/>
            <w:noProof/>
          </w:rPr>
          <w:t>用户管理子系统</w:t>
        </w:r>
        <w:r w:rsidR="002274C9" w:rsidRPr="008F7887">
          <w:rPr>
            <w:rStyle w:val="a3"/>
            <w:noProof/>
          </w:rPr>
          <w:t>1.0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7" w:history="1">
        <w:r w:rsidR="002274C9" w:rsidRPr="008F7887">
          <w:rPr>
            <w:rStyle w:val="a3"/>
            <w:noProof/>
          </w:rPr>
          <w:t>3.3.1.1.1</w:t>
        </w:r>
        <w:r w:rsidR="002274C9" w:rsidRPr="008F7887">
          <w:rPr>
            <w:rStyle w:val="a3"/>
            <w:noProof/>
          </w:rPr>
          <w:t>注册</w:t>
        </w:r>
        <w:r w:rsidR="002274C9" w:rsidRPr="008F7887">
          <w:rPr>
            <w:rStyle w:val="a3"/>
            <w:noProof/>
          </w:rPr>
          <w:t>1.1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8" w:history="1">
        <w:r w:rsidR="002274C9" w:rsidRPr="008F7887">
          <w:rPr>
            <w:rStyle w:val="a3"/>
            <w:noProof/>
          </w:rPr>
          <w:t>3.3.1.1.2</w:t>
        </w:r>
        <w:r w:rsidR="002274C9" w:rsidRPr="008F7887">
          <w:rPr>
            <w:rStyle w:val="a3"/>
            <w:noProof/>
          </w:rPr>
          <w:t>登录</w:t>
        </w:r>
        <w:r w:rsidR="002274C9" w:rsidRPr="008F7887">
          <w:rPr>
            <w:rStyle w:val="a3"/>
            <w:noProof/>
          </w:rPr>
          <w:t>1.2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69" w:history="1">
        <w:r w:rsidR="002274C9" w:rsidRPr="008F7887">
          <w:rPr>
            <w:rStyle w:val="a3"/>
            <w:noProof/>
          </w:rPr>
          <w:t>3.3.1.1.3</w:t>
        </w:r>
        <w:r w:rsidR="002274C9" w:rsidRPr="008F7887">
          <w:rPr>
            <w:rStyle w:val="a3"/>
            <w:noProof/>
          </w:rPr>
          <w:t>信息管理</w:t>
        </w:r>
        <w:r w:rsidR="002274C9" w:rsidRPr="008F7887">
          <w:rPr>
            <w:rStyle w:val="a3"/>
            <w:noProof/>
          </w:rPr>
          <w:t>1.3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_Toc514565069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0" w:history="1">
        <w:r w:rsidR="002274C9" w:rsidRPr="008F7887">
          <w:rPr>
            <w:rStyle w:val="a3"/>
            <w:noProof/>
          </w:rPr>
          <w:t>3.3.1.2</w:t>
        </w:r>
        <w:r w:rsidR="002274C9" w:rsidRPr="008F7887">
          <w:rPr>
            <w:rStyle w:val="a3"/>
            <w:noProof/>
          </w:rPr>
          <w:t>事务管理子系统</w:t>
        </w:r>
        <w:r w:rsidR="002274C9" w:rsidRPr="008F7887">
          <w:rPr>
            <w:rStyle w:val="a3"/>
            <w:noProof/>
          </w:rPr>
          <w:t>2.0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1" w:history="1">
        <w:r w:rsidR="002274C9" w:rsidRPr="008F7887">
          <w:rPr>
            <w:rStyle w:val="a3"/>
            <w:noProof/>
          </w:rPr>
          <w:t xml:space="preserve">3.3.1.2.1 </w:t>
        </w:r>
        <w:r w:rsidR="002274C9" w:rsidRPr="008F7887">
          <w:rPr>
            <w:rStyle w:val="a3"/>
            <w:noProof/>
          </w:rPr>
          <w:t>添加</w:t>
        </w:r>
        <w:r w:rsidR="002274C9" w:rsidRPr="008F7887">
          <w:rPr>
            <w:rStyle w:val="a3"/>
            <w:noProof/>
          </w:rPr>
          <w:t>2.1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2" w:history="1">
        <w:r w:rsidR="002274C9" w:rsidRPr="008F7887">
          <w:rPr>
            <w:rStyle w:val="a3"/>
            <w:noProof/>
          </w:rPr>
          <w:t>3.3.1.2.2</w:t>
        </w:r>
        <w:r w:rsidR="002274C9" w:rsidRPr="008F7887">
          <w:rPr>
            <w:rStyle w:val="a3"/>
            <w:noProof/>
          </w:rPr>
          <w:t>修改</w:t>
        </w:r>
        <w:r w:rsidR="002274C9" w:rsidRPr="008F7887">
          <w:rPr>
            <w:rStyle w:val="a3"/>
            <w:noProof/>
          </w:rPr>
          <w:t>2.2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3" w:history="1">
        <w:r w:rsidR="002274C9" w:rsidRPr="008F7887">
          <w:rPr>
            <w:rStyle w:val="a3"/>
            <w:noProof/>
          </w:rPr>
          <w:t>3.3.1.2.3</w:t>
        </w:r>
        <w:r w:rsidR="002274C9" w:rsidRPr="008F7887">
          <w:rPr>
            <w:rStyle w:val="a3"/>
            <w:noProof/>
          </w:rPr>
          <w:t>删除</w:t>
        </w:r>
        <w:r w:rsidR="002274C9" w:rsidRPr="008F7887">
          <w:rPr>
            <w:rStyle w:val="a3"/>
            <w:noProof/>
          </w:rPr>
          <w:t>2.3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4" w:history="1">
        <w:r w:rsidR="002274C9" w:rsidRPr="008F7887">
          <w:rPr>
            <w:rStyle w:val="a3"/>
            <w:noProof/>
          </w:rPr>
          <w:t>3.3.1.2.4</w:t>
        </w:r>
        <w:r w:rsidR="002274C9" w:rsidRPr="008F7887">
          <w:rPr>
            <w:rStyle w:val="a3"/>
            <w:noProof/>
          </w:rPr>
          <w:t>查询</w:t>
        </w:r>
        <w:r w:rsidR="002274C9" w:rsidRPr="008F7887">
          <w:rPr>
            <w:rStyle w:val="a3"/>
            <w:noProof/>
          </w:rPr>
          <w:t>2.4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19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5" w:history="1">
        <w:r w:rsidR="002274C9" w:rsidRPr="008F7887">
          <w:rPr>
            <w:rStyle w:val="a3"/>
            <w:noProof/>
          </w:rPr>
          <w:t>3.3.1.3</w:t>
        </w:r>
        <w:r w:rsidR="002274C9" w:rsidRPr="008F7887">
          <w:rPr>
            <w:rStyle w:val="a3"/>
            <w:noProof/>
          </w:rPr>
          <w:t>提醒管理子系统</w:t>
        </w:r>
        <w:r w:rsidR="002274C9" w:rsidRPr="008F7887">
          <w:rPr>
            <w:rStyle w:val="a3"/>
            <w:noProof/>
          </w:rPr>
          <w:t>3.0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6" w:history="1">
        <w:r w:rsidR="002274C9" w:rsidRPr="008F7887">
          <w:rPr>
            <w:rStyle w:val="a3"/>
            <w:noProof/>
          </w:rPr>
          <w:t>3.3.1.3.1</w:t>
        </w:r>
        <w:r w:rsidR="002274C9" w:rsidRPr="008F7887">
          <w:rPr>
            <w:rStyle w:val="a3"/>
            <w:noProof/>
          </w:rPr>
          <w:t>设置</w:t>
        </w:r>
        <w:r w:rsidR="002274C9" w:rsidRPr="008F7887">
          <w:rPr>
            <w:rStyle w:val="a3"/>
            <w:noProof/>
          </w:rPr>
          <w:t>3.1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7" w:history="1">
        <w:r w:rsidR="002274C9" w:rsidRPr="008F7887">
          <w:rPr>
            <w:rStyle w:val="a3"/>
            <w:noProof/>
          </w:rPr>
          <w:t>3.3.1.3.2</w:t>
        </w:r>
        <w:r w:rsidR="002274C9" w:rsidRPr="008F7887">
          <w:rPr>
            <w:rStyle w:val="a3"/>
            <w:noProof/>
          </w:rPr>
          <w:t>监听</w:t>
        </w:r>
        <w:r w:rsidR="002274C9" w:rsidRPr="008F7887">
          <w:rPr>
            <w:rStyle w:val="a3"/>
            <w:noProof/>
          </w:rPr>
          <w:t>/</w:t>
        </w:r>
        <w:r w:rsidR="002274C9" w:rsidRPr="008F7887">
          <w:rPr>
            <w:rStyle w:val="a3"/>
            <w:noProof/>
          </w:rPr>
          <w:t>提醒</w:t>
        </w:r>
        <w:r w:rsidR="002274C9" w:rsidRPr="008F7887">
          <w:rPr>
            <w:rStyle w:val="a3"/>
            <w:noProof/>
          </w:rPr>
          <w:t>3.2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8" w:history="1">
        <w:r w:rsidR="002274C9" w:rsidRPr="008F7887">
          <w:rPr>
            <w:rStyle w:val="a3"/>
            <w:noProof/>
          </w:rPr>
          <w:t>3.3.1.3.3</w:t>
        </w:r>
        <w:r w:rsidR="002274C9" w:rsidRPr="008F7887">
          <w:rPr>
            <w:rStyle w:val="a3"/>
            <w:noProof/>
          </w:rPr>
          <w:t>提醒</w:t>
        </w:r>
        <w:r w:rsidR="002274C9" w:rsidRPr="008F7887">
          <w:rPr>
            <w:rStyle w:val="a3"/>
            <w:noProof/>
          </w:rPr>
          <w:t>3.3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79" w:history="1">
        <w:r w:rsidR="002274C9" w:rsidRPr="008F7887">
          <w:rPr>
            <w:rStyle w:val="a3"/>
            <w:noProof/>
          </w:rPr>
          <w:t>3.3.1.4</w:t>
        </w:r>
        <w:r w:rsidR="002274C9" w:rsidRPr="008F7887">
          <w:rPr>
            <w:rStyle w:val="a3"/>
            <w:noProof/>
          </w:rPr>
          <w:t>清单管理子系统</w:t>
        </w:r>
        <w:r w:rsidR="002274C9" w:rsidRPr="008F7887">
          <w:rPr>
            <w:rStyle w:val="a3"/>
            <w:noProof/>
          </w:rPr>
          <w:t>4.0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_Toc514565079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0" w:history="1">
        <w:r w:rsidR="002274C9" w:rsidRPr="008F7887">
          <w:rPr>
            <w:rStyle w:val="a3"/>
            <w:noProof/>
          </w:rPr>
          <w:t>3.3.1.4.1</w:t>
        </w:r>
        <w:r w:rsidR="002274C9" w:rsidRPr="008F7887">
          <w:rPr>
            <w:rStyle w:val="a3"/>
            <w:noProof/>
          </w:rPr>
          <w:t>新建</w:t>
        </w:r>
        <w:r w:rsidR="002274C9" w:rsidRPr="008F7887">
          <w:rPr>
            <w:rStyle w:val="a3"/>
            <w:noProof/>
          </w:rPr>
          <w:t>4.1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1" w:history="1">
        <w:r w:rsidR="002274C9" w:rsidRPr="008F7887">
          <w:rPr>
            <w:rStyle w:val="a3"/>
            <w:noProof/>
          </w:rPr>
          <w:t>3.3.1.4.2</w:t>
        </w:r>
        <w:r w:rsidR="002274C9" w:rsidRPr="008F7887">
          <w:rPr>
            <w:rStyle w:val="a3"/>
            <w:noProof/>
          </w:rPr>
          <w:t>修改</w:t>
        </w:r>
        <w:r w:rsidR="002274C9" w:rsidRPr="008F7887">
          <w:rPr>
            <w:rStyle w:val="a3"/>
            <w:noProof/>
          </w:rPr>
          <w:t>4.2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2" w:history="1">
        <w:r w:rsidR="002274C9" w:rsidRPr="008F7887">
          <w:rPr>
            <w:rStyle w:val="a3"/>
            <w:noProof/>
          </w:rPr>
          <w:t>3.3.1.4.3</w:t>
        </w:r>
        <w:r w:rsidR="002274C9" w:rsidRPr="008F7887">
          <w:rPr>
            <w:rStyle w:val="a3"/>
            <w:noProof/>
          </w:rPr>
          <w:t>删除</w:t>
        </w:r>
        <w:r w:rsidR="002274C9" w:rsidRPr="008F7887">
          <w:rPr>
            <w:rStyle w:val="a3"/>
            <w:noProof/>
          </w:rPr>
          <w:t>4.3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3" w:history="1">
        <w:r w:rsidR="002274C9" w:rsidRPr="008F7887">
          <w:rPr>
            <w:rStyle w:val="a3"/>
            <w:noProof/>
          </w:rPr>
          <w:t>3.3.1.4.4</w:t>
        </w:r>
        <w:r w:rsidR="002274C9" w:rsidRPr="008F7887">
          <w:rPr>
            <w:rStyle w:val="a3"/>
            <w:noProof/>
          </w:rPr>
          <w:t>设置</w:t>
        </w:r>
        <w:r w:rsidR="002274C9" w:rsidRPr="008F7887">
          <w:rPr>
            <w:rStyle w:val="a3"/>
            <w:noProof/>
          </w:rPr>
          <w:t>4.4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4" w:history="1">
        <w:r w:rsidR="002274C9" w:rsidRPr="008F7887">
          <w:rPr>
            <w:rStyle w:val="a3"/>
            <w:noProof/>
          </w:rPr>
          <w:t>3.3.1.5</w:t>
        </w:r>
        <w:r w:rsidR="002274C9" w:rsidRPr="008F7887">
          <w:rPr>
            <w:rStyle w:val="a3"/>
            <w:noProof/>
          </w:rPr>
          <w:t>申诉管理子系统</w:t>
        </w:r>
        <w:r w:rsidR="002274C9" w:rsidRPr="008F7887">
          <w:rPr>
            <w:rStyle w:val="a3"/>
            <w:noProof/>
          </w:rPr>
          <w:t>5.0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5" w:history="1">
        <w:r w:rsidR="002274C9" w:rsidRPr="008F7887">
          <w:rPr>
            <w:rStyle w:val="a3"/>
            <w:noProof/>
          </w:rPr>
          <w:t>3.3.1.5.1</w:t>
        </w:r>
        <w:r w:rsidR="002274C9" w:rsidRPr="008F7887">
          <w:rPr>
            <w:rStyle w:val="a3"/>
            <w:noProof/>
          </w:rPr>
          <w:t>新建</w:t>
        </w:r>
        <w:r w:rsidR="002274C9" w:rsidRPr="008F7887">
          <w:rPr>
            <w:rStyle w:val="a3"/>
            <w:noProof/>
          </w:rPr>
          <w:t>5.1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6" w:history="1">
        <w:r w:rsidR="002274C9" w:rsidRPr="008F7887">
          <w:rPr>
            <w:rStyle w:val="a3"/>
            <w:noProof/>
          </w:rPr>
          <w:t>3.3.1.5.2</w:t>
        </w:r>
        <w:r w:rsidR="002274C9" w:rsidRPr="008F7887">
          <w:rPr>
            <w:rStyle w:val="a3"/>
            <w:noProof/>
          </w:rPr>
          <w:t>申诉验证</w:t>
        </w:r>
        <w:r w:rsidR="002274C9" w:rsidRPr="008F7887">
          <w:rPr>
            <w:rStyle w:val="a3"/>
            <w:noProof/>
          </w:rPr>
          <w:t>5.2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7" w:history="1">
        <w:r w:rsidR="002274C9" w:rsidRPr="008F7887">
          <w:rPr>
            <w:rStyle w:val="a3"/>
            <w:noProof/>
          </w:rPr>
          <w:t>3.3.1.5.3</w:t>
        </w:r>
        <w:r w:rsidR="002274C9" w:rsidRPr="008F7887">
          <w:rPr>
            <w:rStyle w:val="a3"/>
            <w:noProof/>
          </w:rPr>
          <w:t>重置密码</w:t>
        </w:r>
        <w:r w:rsidR="002274C9" w:rsidRPr="008F7887">
          <w:rPr>
            <w:rStyle w:val="a3"/>
            <w:noProof/>
          </w:rPr>
          <w:t>5.3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8" w:history="1">
        <w:r w:rsidR="002274C9" w:rsidRPr="008F7887">
          <w:rPr>
            <w:rStyle w:val="a3"/>
            <w:noProof/>
          </w:rPr>
          <w:t>3.3.1.6</w:t>
        </w:r>
        <w:r w:rsidR="002274C9" w:rsidRPr="008F7887">
          <w:rPr>
            <w:rStyle w:val="a3"/>
            <w:noProof/>
          </w:rPr>
          <w:t>叶子计时子系统</w:t>
        </w:r>
        <w:r w:rsidR="002274C9" w:rsidRPr="008F7887">
          <w:rPr>
            <w:rStyle w:val="a3"/>
            <w:noProof/>
          </w:rPr>
          <w:t>6.0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89" w:history="1">
        <w:r w:rsidR="002274C9" w:rsidRPr="008F7887">
          <w:rPr>
            <w:rStyle w:val="a3"/>
            <w:noProof/>
          </w:rPr>
          <w:t>3.3.1.6.1</w:t>
        </w:r>
        <w:r w:rsidR="002274C9" w:rsidRPr="008F7887">
          <w:rPr>
            <w:rStyle w:val="a3"/>
            <w:noProof/>
          </w:rPr>
          <w:t>计时</w:t>
        </w:r>
        <w:r w:rsidR="002274C9" w:rsidRPr="008F7887">
          <w:rPr>
            <w:rStyle w:val="a3"/>
            <w:noProof/>
          </w:rPr>
          <w:t>6.1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_Toc514565089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0" w:history="1">
        <w:r w:rsidR="002274C9" w:rsidRPr="008F7887">
          <w:rPr>
            <w:rStyle w:val="a3"/>
            <w:noProof/>
          </w:rPr>
          <w:t>3.3.1.6.2</w:t>
        </w:r>
        <w:r w:rsidR="002274C9" w:rsidRPr="008F7887">
          <w:rPr>
            <w:rStyle w:val="a3"/>
            <w:noProof/>
          </w:rPr>
          <w:t>提醒</w:t>
        </w:r>
        <w:r w:rsidR="002274C9" w:rsidRPr="008F7887">
          <w:rPr>
            <w:rStyle w:val="a3"/>
            <w:noProof/>
          </w:rPr>
          <w:t>6.2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1" w:history="1">
        <w:r w:rsidR="002274C9" w:rsidRPr="008F7887">
          <w:rPr>
            <w:rStyle w:val="a3"/>
            <w:noProof/>
          </w:rPr>
          <w:t>3.3.1.6.3</w:t>
        </w:r>
        <w:r w:rsidR="002274C9" w:rsidRPr="008F7887">
          <w:rPr>
            <w:rStyle w:val="a3"/>
            <w:noProof/>
          </w:rPr>
          <w:t>统计信息</w:t>
        </w:r>
        <w:r w:rsidR="002274C9" w:rsidRPr="008F7887">
          <w:rPr>
            <w:rStyle w:val="a3"/>
            <w:noProof/>
          </w:rPr>
          <w:t>6.3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2" w:history="1">
        <w:r w:rsidR="002274C9" w:rsidRPr="008F7887">
          <w:rPr>
            <w:rStyle w:val="a3"/>
            <w:noProof/>
          </w:rPr>
          <w:t>3.4PAD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3" w:history="1">
        <w:r w:rsidR="002274C9" w:rsidRPr="008F7887">
          <w:rPr>
            <w:rStyle w:val="a3"/>
            <w:noProof/>
          </w:rPr>
          <w:t>3.4.1</w:t>
        </w:r>
        <w:r w:rsidR="002274C9" w:rsidRPr="008F7887">
          <w:rPr>
            <w:rStyle w:val="a3"/>
            <w:noProof/>
          </w:rPr>
          <w:t>用户注册模块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29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4" w:history="1">
        <w:r w:rsidR="002274C9" w:rsidRPr="008F7887">
          <w:rPr>
            <w:rStyle w:val="a3"/>
            <w:noProof/>
          </w:rPr>
          <w:t>3.4.2</w:t>
        </w:r>
        <w:r w:rsidR="002274C9" w:rsidRPr="008F7887">
          <w:rPr>
            <w:rStyle w:val="a3"/>
            <w:noProof/>
          </w:rPr>
          <w:t>用户登录模块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5" w:history="1">
        <w:r w:rsidR="002274C9" w:rsidRPr="008F7887">
          <w:rPr>
            <w:rStyle w:val="a3"/>
            <w:noProof/>
          </w:rPr>
          <w:t>3.4.3</w:t>
        </w:r>
        <w:r w:rsidR="002274C9" w:rsidRPr="008F7887">
          <w:rPr>
            <w:rStyle w:val="a3"/>
            <w:noProof/>
          </w:rPr>
          <w:t>用户信息管理模块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6" w:history="1">
        <w:r w:rsidR="002274C9" w:rsidRPr="008F7887">
          <w:rPr>
            <w:rStyle w:val="a3"/>
            <w:noProof/>
          </w:rPr>
          <w:t>3.4.4</w:t>
        </w:r>
        <w:r w:rsidR="002274C9" w:rsidRPr="008F7887">
          <w:rPr>
            <w:rStyle w:val="a3"/>
            <w:noProof/>
          </w:rPr>
          <w:t>事务添加模块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7" w:history="1">
        <w:r w:rsidR="002274C9" w:rsidRPr="008F7887">
          <w:rPr>
            <w:rStyle w:val="a3"/>
            <w:noProof/>
          </w:rPr>
          <w:t>3.4.5</w:t>
        </w:r>
        <w:r w:rsidR="002274C9" w:rsidRPr="008F7887">
          <w:rPr>
            <w:rStyle w:val="a3"/>
            <w:noProof/>
          </w:rPr>
          <w:t>事务修改模块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8" w:history="1">
        <w:r w:rsidR="002274C9" w:rsidRPr="008F7887">
          <w:rPr>
            <w:rStyle w:val="a3"/>
            <w:noProof/>
          </w:rPr>
          <w:t>3.4.6</w:t>
        </w:r>
        <w:r w:rsidR="002274C9" w:rsidRPr="008F7887">
          <w:rPr>
            <w:rStyle w:val="a3"/>
            <w:noProof/>
          </w:rPr>
          <w:t>事务删除模块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099" w:history="1">
        <w:r w:rsidR="002274C9" w:rsidRPr="008F7887">
          <w:rPr>
            <w:rStyle w:val="a3"/>
            <w:noProof/>
          </w:rPr>
          <w:t>3.4.7</w:t>
        </w:r>
        <w:r w:rsidR="002274C9" w:rsidRPr="008F7887">
          <w:rPr>
            <w:rStyle w:val="a3"/>
            <w:noProof/>
          </w:rPr>
          <w:t>事务查询模块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_Toc514565099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0" w:history="1">
        <w:r w:rsidR="002274C9" w:rsidRPr="008F7887">
          <w:rPr>
            <w:rStyle w:val="a3"/>
            <w:noProof/>
          </w:rPr>
          <w:t>3.4.8</w:t>
        </w:r>
        <w:r w:rsidR="002274C9" w:rsidRPr="008F7887">
          <w:rPr>
            <w:rStyle w:val="a3"/>
            <w:noProof/>
          </w:rPr>
          <w:t>默认提醒设置模块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1" w:history="1">
        <w:r w:rsidR="002274C9" w:rsidRPr="008F7887">
          <w:rPr>
            <w:rStyle w:val="a3"/>
            <w:noProof/>
          </w:rPr>
          <w:t>3.4.9</w:t>
        </w:r>
        <w:r w:rsidR="002274C9" w:rsidRPr="008F7887">
          <w:rPr>
            <w:rStyle w:val="a3"/>
            <w:noProof/>
          </w:rPr>
          <w:t>监听模块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2" w:history="1">
        <w:r w:rsidR="002274C9" w:rsidRPr="008F7887">
          <w:rPr>
            <w:rStyle w:val="a3"/>
            <w:noProof/>
          </w:rPr>
          <w:t>3.4.10</w:t>
        </w:r>
        <w:r w:rsidR="002274C9" w:rsidRPr="008F7887">
          <w:rPr>
            <w:rStyle w:val="a3"/>
            <w:noProof/>
          </w:rPr>
          <w:t>普通提醒模块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3" w:history="1">
        <w:r w:rsidR="002274C9" w:rsidRPr="008F7887">
          <w:rPr>
            <w:rStyle w:val="a3"/>
            <w:noProof/>
          </w:rPr>
          <w:t>3.4.11</w:t>
        </w:r>
        <w:r w:rsidR="002274C9" w:rsidRPr="008F7887">
          <w:rPr>
            <w:rStyle w:val="a3"/>
            <w:noProof/>
          </w:rPr>
          <w:t>新建清单模块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4" w:history="1">
        <w:r w:rsidR="002274C9" w:rsidRPr="008F7887">
          <w:rPr>
            <w:rStyle w:val="a3"/>
            <w:noProof/>
          </w:rPr>
          <w:t>3.4.12</w:t>
        </w:r>
        <w:r w:rsidR="002274C9" w:rsidRPr="008F7887">
          <w:rPr>
            <w:rStyle w:val="a3"/>
            <w:noProof/>
          </w:rPr>
          <w:t>清单修改模块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5" w:history="1">
        <w:r w:rsidR="002274C9" w:rsidRPr="008F7887">
          <w:rPr>
            <w:rStyle w:val="a3"/>
            <w:noProof/>
          </w:rPr>
          <w:t>3.4.13</w:t>
        </w:r>
        <w:r w:rsidR="002274C9" w:rsidRPr="008F7887">
          <w:rPr>
            <w:rStyle w:val="a3"/>
            <w:noProof/>
          </w:rPr>
          <w:t>清单删除模块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6" w:history="1">
        <w:r w:rsidR="002274C9" w:rsidRPr="008F7887">
          <w:rPr>
            <w:rStyle w:val="a3"/>
            <w:noProof/>
          </w:rPr>
          <w:t>3.4.14</w:t>
        </w:r>
        <w:r w:rsidR="002274C9" w:rsidRPr="008F7887">
          <w:rPr>
            <w:rStyle w:val="a3"/>
            <w:noProof/>
          </w:rPr>
          <w:t>清单设置模块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7" w:history="1">
        <w:r w:rsidR="002274C9" w:rsidRPr="008F7887">
          <w:rPr>
            <w:rStyle w:val="a3"/>
            <w:noProof/>
          </w:rPr>
          <w:t>3.4.15</w:t>
        </w:r>
        <w:r w:rsidR="002274C9" w:rsidRPr="008F7887">
          <w:rPr>
            <w:rStyle w:val="a3"/>
            <w:noProof/>
          </w:rPr>
          <w:t>申诉模块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8" w:history="1">
        <w:r w:rsidR="002274C9" w:rsidRPr="008F7887">
          <w:rPr>
            <w:rStyle w:val="a3"/>
            <w:noProof/>
          </w:rPr>
          <w:t>3.4.16</w:t>
        </w:r>
        <w:r w:rsidR="002274C9" w:rsidRPr="008F7887">
          <w:rPr>
            <w:rStyle w:val="a3"/>
            <w:noProof/>
          </w:rPr>
          <w:t>密码修改模块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09" w:history="1">
        <w:r w:rsidR="002274C9" w:rsidRPr="008F7887">
          <w:rPr>
            <w:rStyle w:val="a3"/>
            <w:noProof/>
          </w:rPr>
          <w:t>3.4.17</w:t>
        </w:r>
        <w:r w:rsidR="002274C9" w:rsidRPr="008F7887">
          <w:rPr>
            <w:rStyle w:val="a3"/>
            <w:noProof/>
          </w:rPr>
          <w:t>申诉验证模块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_Toc514565109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0" w:history="1">
        <w:r w:rsidR="002274C9" w:rsidRPr="008F7887">
          <w:rPr>
            <w:rStyle w:val="a3"/>
            <w:noProof/>
          </w:rPr>
          <w:t>3.4.18</w:t>
        </w:r>
        <w:r w:rsidR="002274C9" w:rsidRPr="008F7887">
          <w:rPr>
            <w:rStyle w:val="a3"/>
            <w:noProof/>
          </w:rPr>
          <w:t>叶子计时</w:t>
        </w:r>
        <w:r w:rsidR="002274C9" w:rsidRPr="008F7887">
          <w:rPr>
            <w:rStyle w:val="a3"/>
            <w:noProof/>
          </w:rPr>
          <w:t>_</w:t>
        </w:r>
        <w:r w:rsidR="002274C9" w:rsidRPr="008F7887">
          <w:rPr>
            <w:rStyle w:val="a3"/>
            <w:noProof/>
          </w:rPr>
          <w:t>计时模块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1" w:history="1">
        <w:r w:rsidR="002274C9" w:rsidRPr="008F7887">
          <w:rPr>
            <w:rStyle w:val="a3"/>
            <w:noProof/>
          </w:rPr>
          <w:t>3.4.19</w:t>
        </w:r>
        <w:r w:rsidR="002274C9" w:rsidRPr="008F7887">
          <w:rPr>
            <w:rStyle w:val="a3"/>
            <w:noProof/>
          </w:rPr>
          <w:t>叶子计时</w:t>
        </w:r>
        <w:r w:rsidR="002274C9" w:rsidRPr="008F7887">
          <w:rPr>
            <w:rStyle w:val="a3"/>
            <w:noProof/>
          </w:rPr>
          <w:t>_</w:t>
        </w:r>
        <w:r w:rsidR="002274C9" w:rsidRPr="008F7887">
          <w:rPr>
            <w:rStyle w:val="a3"/>
            <w:noProof/>
          </w:rPr>
          <w:t>提醒模块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39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2" w:history="1">
        <w:r w:rsidR="002274C9" w:rsidRPr="008F7887">
          <w:rPr>
            <w:rStyle w:val="a3"/>
            <w:noProof/>
          </w:rPr>
          <w:t>3.4.20</w:t>
        </w:r>
        <w:r w:rsidR="002274C9" w:rsidRPr="008F7887">
          <w:rPr>
            <w:rStyle w:val="a3"/>
            <w:noProof/>
          </w:rPr>
          <w:t>叶子计时</w:t>
        </w:r>
        <w:r w:rsidR="002274C9" w:rsidRPr="008F7887">
          <w:rPr>
            <w:rStyle w:val="a3"/>
            <w:noProof/>
          </w:rPr>
          <w:t>_</w:t>
        </w:r>
        <w:r w:rsidR="002274C9" w:rsidRPr="008F7887">
          <w:rPr>
            <w:rStyle w:val="a3"/>
            <w:noProof/>
          </w:rPr>
          <w:t>统计模块</w:t>
        </w:r>
        <w:r w:rsidR="002274C9" w:rsidRPr="008F7887">
          <w:rPr>
            <w:rStyle w:val="a3"/>
            <w:noProof/>
          </w:rPr>
          <w:t>PAD</w:t>
        </w:r>
        <w:r w:rsidR="002274C9" w:rsidRPr="008F7887">
          <w:rPr>
            <w:rStyle w:val="a3"/>
            <w:noProof/>
          </w:rPr>
          <w:t>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3" w:history="1">
        <w:r w:rsidR="002274C9" w:rsidRPr="008F7887">
          <w:rPr>
            <w:rStyle w:val="a3"/>
            <w:noProof/>
          </w:rPr>
          <w:t>3.5</w:t>
        </w:r>
        <w:r w:rsidR="002274C9" w:rsidRPr="008F7887">
          <w:rPr>
            <w:rStyle w:val="a3"/>
            <w:noProof/>
          </w:rPr>
          <w:t>业务流程图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4" w:history="1">
        <w:r w:rsidR="002274C9" w:rsidRPr="008F7887">
          <w:rPr>
            <w:rStyle w:val="a3"/>
            <w:noProof/>
          </w:rPr>
          <w:t>3.5.1</w:t>
        </w:r>
        <w:r w:rsidR="002274C9" w:rsidRPr="008F7887">
          <w:rPr>
            <w:rStyle w:val="a3"/>
            <w:noProof/>
          </w:rPr>
          <w:t>用户登录模块流程图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40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5" w:history="1">
        <w:r w:rsidR="002274C9" w:rsidRPr="008F7887">
          <w:rPr>
            <w:rStyle w:val="a3"/>
            <w:noProof/>
          </w:rPr>
          <w:t>3.5.2</w:t>
        </w:r>
        <w:r w:rsidR="002274C9" w:rsidRPr="008F7887">
          <w:rPr>
            <w:rStyle w:val="a3"/>
            <w:noProof/>
          </w:rPr>
          <w:t>监听模块流程图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6" w:history="1">
        <w:r w:rsidR="002274C9" w:rsidRPr="008F7887">
          <w:rPr>
            <w:rStyle w:val="a3"/>
            <w:noProof/>
          </w:rPr>
          <w:t>3.5.3</w:t>
        </w:r>
        <w:r w:rsidR="002274C9" w:rsidRPr="008F7887">
          <w:rPr>
            <w:rStyle w:val="a3"/>
            <w:noProof/>
          </w:rPr>
          <w:t>事务提醒模块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7" w:history="1">
        <w:r w:rsidR="002274C9" w:rsidRPr="008F7887">
          <w:rPr>
            <w:rStyle w:val="a3"/>
            <w:noProof/>
          </w:rPr>
          <w:t>3.5.4</w:t>
        </w:r>
        <w:r w:rsidR="002274C9" w:rsidRPr="008F7887">
          <w:rPr>
            <w:rStyle w:val="a3"/>
            <w:noProof/>
          </w:rPr>
          <w:t>叶子计时模块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8" w:history="1">
        <w:r w:rsidR="002274C9" w:rsidRPr="008F7887">
          <w:rPr>
            <w:rStyle w:val="a3"/>
            <w:noProof/>
          </w:rPr>
          <w:t>3.5.5</w:t>
        </w:r>
        <w:r w:rsidR="002274C9" w:rsidRPr="008F7887">
          <w:rPr>
            <w:rStyle w:val="a3"/>
            <w:noProof/>
          </w:rPr>
          <w:t>注册模块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42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19" w:history="1">
        <w:r w:rsidR="002274C9" w:rsidRPr="008F7887">
          <w:rPr>
            <w:rStyle w:val="a3"/>
            <w:noProof/>
          </w:rPr>
          <w:t>3.5.6</w:t>
        </w:r>
        <w:r w:rsidR="002274C9" w:rsidRPr="008F7887">
          <w:rPr>
            <w:rStyle w:val="a3"/>
            <w:noProof/>
          </w:rPr>
          <w:t>申诉模块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_Toc514565119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43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0" w:history="1">
        <w:r w:rsidR="002274C9" w:rsidRPr="008F7887">
          <w:rPr>
            <w:rStyle w:val="a3"/>
            <w:noProof/>
          </w:rPr>
          <w:t>3.5.7</w:t>
        </w:r>
        <w:r w:rsidR="002274C9" w:rsidRPr="008F7887">
          <w:rPr>
            <w:rStyle w:val="a3"/>
            <w:noProof/>
          </w:rPr>
          <w:t>修改密码模块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1" w:history="1">
        <w:r w:rsidR="002274C9" w:rsidRPr="008F7887">
          <w:rPr>
            <w:rStyle w:val="a3"/>
            <w:noProof/>
          </w:rPr>
          <w:t>3.5.8</w:t>
        </w:r>
        <w:r w:rsidR="002274C9" w:rsidRPr="008F7887">
          <w:rPr>
            <w:rStyle w:val="a3"/>
            <w:noProof/>
          </w:rPr>
          <w:t>用户信息修改模块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44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2" w:history="1">
        <w:r w:rsidR="002274C9" w:rsidRPr="008F7887">
          <w:rPr>
            <w:rStyle w:val="a3"/>
            <w:noProof/>
          </w:rPr>
          <w:t>3.5.9</w:t>
        </w:r>
        <w:r w:rsidR="002274C9" w:rsidRPr="008F7887">
          <w:rPr>
            <w:rStyle w:val="a3"/>
            <w:noProof/>
          </w:rPr>
          <w:t>用户个人信息模块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3" w:history="1">
        <w:r w:rsidR="002274C9" w:rsidRPr="008F7887">
          <w:rPr>
            <w:rStyle w:val="a3"/>
            <w:noProof/>
          </w:rPr>
          <w:t>3.5.10</w:t>
        </w:r>
        <w:r w:rsidR="002274C9" w:rsidRPr="008F7887">
          <w:rPr>
            <w:rStyle w:val="a3"/>
            <w:noProof/>
          </w:rPr>
          <w:t>日历视图界面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45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4" w:history="1">
        <w:r w:rsidR="002274C9" w:rsidRPr="008F7887">
          <w:rPr>
            <w:rStyle w:val="a3"/>
            <w:noProof/>
          </w:rPr>
          <w:t>3.5.11</w:t>
        </w:r>
        <w:r w:rsidR="002274C9" w:rsidRPr="008F7887">
          <w:rPr>
            <w:rStyle w:val="a3"/>
            <w:noProof/>
          </w:rPr>
          <w:t>新建事务模块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5" w:history="1">
        <w:r w:rsidR="002274C9" w:rsidRPr="008F7887">
          <w:rPr>
            <w:rStyle w:val="a3"/>
            <w:noProof/>
          </w:rPr>
          <w:t>3.5.12</w:t>
        </w:r>
        <w:r w:rsidR="002274C9" w:rsidRPr="008F7887">
          <w:rPr>
            <w:rStyle w:val="a3"/>
            <w:noProof/>
          </w:rPr>
          <w:t>事务修改模块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46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6" w:history="1">
        <w:r w:rsidR="002274C9" w:rsidRPr="008F7887">
          <w:rPr>
            <w:rStyle w:val="a3"/>
            <w:noProof/>
          </w:rPr>
          <w:t>3.5.13</w:t>
        </w:r>
        <w:r w:rsidR="002274C9" w:rsidRPr="008F7887">
          <w:rPr>
            <w:rStyle w:val="a3"/>
            <w:noProof/>
          </w:rPr>
          <w:t>事务删除模块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7" w:history="1">
        <w:r w:rsidR="002274C9" w:rsidRPr="008F7887">
          <w:rPr>
            <w:rStyle w:val="a3"/>
            <w:noProof/>
          </w:rPr>
          <w:t>3.6</w:t>
        </w:r>
        <w:r w:rsidR="002274C9" w:rsidRPr="008F7887">
          <w:rPr>
            <w:rStyle w:val="a3"/>
            <w:noProof/>
          </w:rPr>
          <w:t>事务查询判断表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8" w:history="1">
        <w:r w:rsidR="002274C9" w:rsidRPr="008F7887">
          <w:rPr>
            <w:rStyle w:val="a3"/>
            <w:noProof/>
          </w:rPr>
          <w:t>3.7</w:t>
        </w:r>
        <w:r w:rsidR="002274C9" w:rsidRPr="008F7887">
          <w:rPr>
            <w:rStyle w:val="a3"/>
            <w:noProof/>
          </w:rPr>
          <w:t>数据库设计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47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29" w:history="1">
        <w:r w:rsidR="002274C9" w:rsidRPr="008F7887">
          <w:rPr>
            <w:rStyle w:val="a3"/>
            <w:noProof/>
          </w:rPr>
          <w:t>3.8</w:t>
        </w:r>
        <w:r w:rsidR="002274C9" w:rsidRPr="008F7887">
          <w:rPr>
            <w:rStyle w:val="a3"/>
            <w:noProof/>
          </w:rPr>
          <w:t>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_Toc514565129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0" w:history="1">
        <w:r w:rsidR="002274C9" w:rsidRPr="008F7887">
          <w:rPr>
            <w:rStyle w:val="a3"/>
            <w:noProof/>
          </w:rPr>
          <w:t>3.8.1</w:t>
        </w:r>
        <w:r w:rsidR="002274C9" w:rsidRPr="008F7887">
          <w:rPr>
            <w:rStyle w:val="a3"/>
            <w:noProof/>
          </w:rPr>
          <w:t>外部接口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1" w:history="1">
        <w:r w:rsidR="002274C9" w:rsidRPr="008F7887">
          <w:rPr>
            <w:rStyle w:val="a3"/>
            <w:noProof/>
          </w:rPr>
          <w:t>3.8.1.1</w:t>
        </w:r>
        <w:r w:rsidR="002274C9" w:rsidRPr="008F7887">
          <w:rPr>
            <w:rStyle w:val="a3"/>
            <w:noProof/>
          </w:rPr>
          <w:t>硬件接口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2" w:history="1">
        <w:r w:rsidR="002274C9" w:rsidRPr="008F7887">
          <w:rPr>
            <w:rStyle w:val="a3"/>
            <w:noProof/>
          </w:rPr>
          <w:t>3.8.1.2</w:t>
        </w:r>
        <w:r w:rsidR="002274C9" w:rsidRPr="008F7887">
          <w:rPr>
            <w:rStyle w:val="a3"/>
            <w:noProof/>
          </w:rPr>
          <w:t>软件接口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3" w:history="1">
        <w:r w:rsidR="002274C9" w:rsidRPr="008F7887">
          <w:rPr>
            <w:rStyle w:val="a3"/>
            <w:noProof/>
          </w:rPr>
          <w:t>3.8.2</w:t>
        </w:r>
        <w:r w:rsidR="002274C9" w:rsidRPr="008F7887">
          <w:rPr>
            <w:rStyle w:val="a3"/>
            <w:noProof/>
          </w:rPr>
          <w:t>内部接口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4" w:history="1">
        <w:r w:rsidR="002274C9" w:rsidRPr="008F7887">
          <w:rPr>
            <w:rStyle w:val="a3"/>
            <w:noProof/>
          </w:rPr>
          <w:t>3.8.3</w:t>
        </w:r>
        <w:r w:rsidR="002274C9" w:rsidRPr="008F7887">
          <w:rPr>
            <w:rStyle w:val="a3"/>
            <w:noProof/>
          </w:rPr>
          <w:t>用户接口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5" w:history="1">
        <w:r w:rsidR="002274C9" w:rsidRPr="008F7887">
          <w:rPr>
            <w:rStyle w:val="a3"/>
            <w:noProof/>
          </w:rPr>
          <w:t>3.9</w:t>
        </w:r>
        <w:r w:rsidR="002274C9" w:rsidRPr="008F7887">
          <w:rPr>
            <w:rStyle w:val="a3"/>
            <w:noProof/>
          </w:rPr>
          <w:t>限制条件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_Toc514565135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48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6" w:history="1">
        <w:r w:rsidR="002274C9" w:rsidRPr="008F7887">
          <w:rPr>
            <w:rStyle w:val="a3"/>
            <w:noProof/>
          </w:rPr>
          <w:t>3.10</w:t>
        </w:r>
        <w:r w:rsidR="002274C9" w:rsidRPr="008F7887">
          <w:rPr>
            <w:rStyle w:val="a3"/>
            <w:noProof/>
          </w:rPr>
          <w:t>测试要点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_Toc514565136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7" w:history="1">
        <w:r w:rsidR="002274C9" w:rsidRPr="008F7887">
          <w:rPr>
            <w:rStyle w:val="a3"/>
            <w:noProof/>
          </w:rPr>
          <w:t>3.10.1</w:t>
        </w:r>
        <w:r w:rsidR="002274C9" w:rsidRPr="008F7887">
          <w:rPr>
            <w:rStyle w:val="a3"/>
            <w:noProof/>
          </w:rPr>
          <w:t>测试方案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_Toc514565137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8" w:history="1">
        <w:r w:rsidR="002274C9" w:rsidRPr="008F7887">
          <w:rPr>
            <w:rStyle w:val="a3"/>
            <w:noProof/>
          </w:rPr>
          <w:t>3.10.1.1</w:t>
        </w:r>
        <w:r w:rsidR="002274C9" w:rsidRPr="008F7887">
          <w:rPr>
            <w:rStyle w:val="a3"/>
            <w:noProof/>
          </w:rPr>
          <w:t>单元测试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_Toc514565138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39" w:history="1">
        <w:r w:rsidR="002274C9" w:rsidRPr="008F7887">
          <w:rPr>
            <w:rStyle w:val="a3"/>
            <w:noProof/>
          </w:rPr>
          <w:t>3.10.1.2</w:t>
        </w:r>
        <w:r w:rsidR="002274C9" w:rsidRPr="008F7887">
          <w:rPr>
            <w:rStyle w:val="a3"/>
            <w:noProof/>
          </w:rPr>
          <w:t>子系统测试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_Toc514565139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40" w:history="1">
        <w:r w:rsidR="002274C9" w:rsidRPr="008F7887">
          <w:rPr>
            <w:rStyle w:val="a3"/>
            <w:noProof/>
          </w:rPr>
          <w:t>3.10.1.3</w:t>
        </w:r>
        <w:r w:rsidR="002274C9" w:rsidRPr="008F7887">
          <w:rPr>
            <w:rStyle w:val="a3"/>
            <w:noProof/>
          </w:rPr>
          <w:t>系统测试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_Toc514565140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41" w:history="1">
        <w:r w:rsidR="002274C9" w:rsidRPr="008F7887">
          <w:rPr>
            <w:rStyle w:val="a3"/>
            <w:noProof/>
          </w:rPr>
          <w:t>3.10.1.4</w:t>
        </w:r>
        <w:r w:rsidR="002274C9" w:rsidRPr="008F7887">
          <w:rPr>
            <w:rStyle w:val="a3"/>
            <w:noProof/>
          </w:rPr>
          <w:t>验收测试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_Toc514565141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42" w:history="1">
        <w:r w:rsidR="002274C9" w:rsidRPr="008F7887">
          <w:rPr>
            <w:rStyle w:val="a3"/>
            <w:noProof/>
          </w:rPr>
          <w:t>3.10.2</w:t>
        </w:r>
        <w:r w:rsidR="002274C9" w:rsidRPr="008F7887">
          <w:rPr>
            <w:rStyle w:val="a3"/>
            <w:noProof/>
          </w:rPr>
          <w:t>测试项目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_Toc514565142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49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43" w:history="1">
        <w:r w:rsidR="002274C9" w:rsidRPr="008F7887">
          <w:rPr>
            <w:rStyle w:val="a3"/>
            <w:noProof/>
          </w:rPr>
          <w:t>3.10.3</w:t>
        </w:r>
        <w:r w:rsidR="002274C9" w:rsidRPr="008F7887">
          <w:rPr>
            <w:rStyle w:val="a3"/>
            <w:noProof/>
          </w:rPr>
          <w:t>测试准备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_Toc514565143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51</w:t>
        </w:r>
        <w:r w:rsidR="002274C9">
          <w:rPr>
            <w:noProof/>
            <w:webHidden/>
          </w:rPr>
          <w:fldChar w:fldCharType="end"/>
        </w:r>
      </w:hyperlink>
    </w:p>
    <w:p w:rsidR="002274C9" w:rsidRDefault="00826B1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565144" w:history="1">
        <w:r w:rsidR="002274C9" w:rsidRPr="008F7887">
          <w:rPr>
            <w:rStyle w:val="a3"/>
            <w:noProof/>
          </w:rPr>
          <w:t>3.10.4</w:t>
        </w:r>
        <w:r w:rsidR="002274C9" w:rsidRPr="008F7887">
          <w:rPr>
            <w:rStyle w:val="a3"/>
            <w:noProof/>
          </w:rPr>
          <w:t>测试机构及人员</w:t>
        </w:r>
        <w:r w:rsidR="002274C9">
          <w:rPr>
            <w:noProof/>
            <w:webHidden/>
          </w:rPr>
          <w:tab/>
        </w:r>
        <w:r w:rsidR="002274C9">
          <w:rPr>
            <w:noProof/>
            <w:webHidden/>
          </w:rPr>
          <w:fldChar w:fldCharType="begin"/>
        </w:r>
        <w:r w:rsidR="002274C9">
          <w:rPr>
            <w:noProof/>
            <w:webHidden/>
          </w:rPr>
          <w:instrText xml:space="preserve"> PAGEREF _Toc514565144 \h </w:instrText>
        </w:r>
        <w:r w:rsidR="002274C9">
          <w:rPr>
            <w:noProof/>
            <w:webHidden/>
          </w:rPr>
        </w:r>
        <w:r w:rsidR="002274C9">
          <w:rPr>
            <w:noProof/>
            <w:webHidden/>
          </w:rPr>
          <w:fldChar w:fldCharType="separate"/>
        </w:r>
        <w:r w:rsidR="002274C9">
          <w:rPr>
            <w:noProof/>
            <w:webHidden/>
          </w:rPr>
          <w:t>51</w:t>
        </w:r>
        <w:r w:rsidR="002274C9">
          <w:rPr>
            <w:noProof/>
            <w:webHidden/>
          </w:rPr>
          <w:fldChar w:fldCharType="end"/>
        </w:r>
      </w:hyperlink>
    </w:p>
    <w:p w:rsidR="000A6CED" w:rsidRDefault="00FC290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0A6CED" w:rsidRPr="000426F7" w:rsidRDefault="004E7E37" w:rsidP="000426F7">
      <w:pPr>
        <w:pStyle w:val="1"/>
      </w:pPr>
      <w:bookmarkStart w:id="1" w:name="_Toc514565034"/>
      <w:r w:rsidRPr="000426F7">
        <w:rPr>
          <w:rFonts w:hint="eastAsia"/>
        </w:rPr>
        <w:t>1</w:t>
      </w:r>
      <w:r w:rsidRPr="000426F7">
        <w:rPr>
          <w:rFonts w:hint="eastAsia"/>
        </w:rPr>
        <w:t>．引言</w:t>
      </w:r>
      <w:bookmarkEnd w:id="1"/>
    </w:p>
    <w:p w:rsidR="000A6CED" w:rsidRPr="000426F7" w:rsidRDefault="004E7E37" w:rsidP="000426F7">
      <w:pPr>
        <w:pStyle w:val="2"/>
      </w:pPr>
      <w:bookmarkStart w:id="2" w:name="_Toc514565035"/>
      <w:r w:rsidRPr="000426F7">
        <w:rPr>
          <w:rFonts w:hint="eastAsia"/>
        </w:rPr>
        <w:t>1.1</w:t>
      </w:r>
      <w:r w:rsidRPr="000426F7">
        <w:rPr>
          <w:rFonts w:hint="eastAsia"/>
        </w:rPr>
        <w:t>编写目的</w:t>
      </w:r>
      <w:bookmarkEnd w:id="2"/>
    </w:p>
    <w:p w:rsidR="000A6CED" w:rsidRPr="006F33E9" w:rsidRDefault="006F33E9">
      <w:r w:rsidRPr="0034504A">
        <w:rPr>
          <w:rFonts w:hint="eastAsia"/>
        </w:rPr>
        <w:t>为</w:t>
      </w:r>
      <w:r w:rsidRPr="00DB5533">
        <w:rPr>
          <w:rFonts w:hint="eastAsia"/>
        </w:rPr>
        <w:t>了保证项目小组能按时保质的完成项目目标，更好的学习工程化思想，合理有序的开展项目工作，我们采用</w:t>
      </w:r>
      <w:r w:rsidRPr="00DB5533">
        <w:rPr>
          <w:rFonts w:hint="eastAsia"/>
        </w:rPr>
        <w:t>ISO9001</w:t>
      </w:r>
      <w:r w:rsidRPr="00DB5533">
        <w:rPr>
          <w:rFonts w:hint="eastAsia"/>
        </w:rPr>
        <w:t>标准编写</w:t>
      </w:r>
      <w:r>
        <w:rPr>
          <w:rFonts w:hint="eastAsia"/>
        </w:rPr>
        <w:t>改</w:t>
      </w:r>
      <w:r w:rsidRPr="00DB5533">
        <w:rPr>
          <w:rFonts w:hint="eastAsia"/>
        </w:rPr>
        <w:t>文档</w:t>
      </w:r>
      <w:r>
        <w:rPr>
          <w:rFonts w:hint="eastAsia"/>
        </w:rPr>
        <w:t>。该文档主要是为了对项目软件做详细的逻辑和算法分析，为编码实现阶段做铺垫。同时指导开发人员进行项目开发。也是软件工程导论课程评审的依据。</w:t>
      </w:r>
    </w:p>
    <w:p w:rsidR="000A6CED" w:rsidRPr="000426F7" w:rsidRDefault="004E7E37" w:rsidP="000426F7">
      <w:pPr>
        <w:pStyle w:val="2"/>
      </w:pPr>
      <w:bookmarkStart w:id="3" w:name="_Toc514565036"/>
      <w:r w:rsidRPr="000426F7">
        <w:rPr>
          <w:rFonts w:hint="eastAsia"/>
        </w:rPr>
        <w:lastRenderedPageBreak/>
        <w:t>1.2</w:t>
      </w:r>
      <w:r w:rsidRPr="000426F7">
        <w:rPr>
          <w:rFonts w:hint="eastAsia"/>
        </w:rPr>
        <w:t>项目背景</w:t>
      </w:r>
      <w:bookmarkEnd w:id="3"/>
    </w:p>
    <w:p w:rsidR="006F33E9" w:rsidRPr="000426F7" w:rsidRDefault="006F33E9" w:rsidP="000426F7">
      <w:pPr>
        <w:pStyle w:val="3"/>
      </w:pPr>
      <w:bookmarkStart w:id="4" w:name="_Toc511575037"/>
      <w:bookmarkStart w:id="5" w:name="_Toc514565037"/>
      <w:r w:rsidRPr="000426F7">
        <w:rPr>
          <w:rFonts w:hint="eastAsia"/>
        </w:rPr>
        <w:t>1.2.1</w:t>
      </w:r>
      <w:r w:rsidRPr="000426F7">
        <w:t xml:space="preserve"> </w:t>
      </w:r>
      <w:r w:rsidRPr="000426F7">
        <w:rPr>
          <w:rFonts w:hint="eastAsia"/>
        </w:rPr>
        <w:t>项目名称</w:t>
      </w:r>
      <w:bookmarkEnd w:id="4"/>
      <w:bookmarkEnd w:id="5"/>
    </w:p>
    <w:p w:rsidR="006F33E9" w:rsidRPr="00DB5533" w:rsidRDefault="006F33E9" w:rsidP="006F33E9">
      <w:proofErr w:type="gramStart"/>
      <w:r w:rsidRPr="00DB5533">
        <w:rPr>
          <w:rFonts w:hint="eastAsia"/>
        </w:rPr>
        <w:t>安卓端时间</w:t>
      </w:r>
      <w:proofErr w:type="gramEnd"/>
      <w:r w:rsidRPr="00DB5533">
        <w:rPr>
          <w:rFonts w:hint="eastAsia"/>
        </w:rPr>
        <w:t>管理</w:t>
      </w:r>
      <w:r w:rsidRPr="00DB5533">
        <w:rPr>
          <w:rFonts w:hint="eastAsia"/>
        </w:rPr>
        <w:t>APP</w:t>
      </w:r>
    </w:p>
    <w:p w:rsidR="006F33E9" w:rsidRPr="000426F7" w:rsidRDefault="006F33E9" w:rsidP="000426F7">
      <w:pPr>
        <w:pStyle w:val="3"/>
      </w:pPr>
      <w:bookmarkStart w:id="6" w:name="_Toc511575038"/>
      <w:bookmarkStart w:id="7" w:name="_Toc514565038"/>
      <w:r w:rsidRPr="000426F7">
        <w:rPr>
          <w:rStyle w:val="30"/>
          <w:rFonts w:hint="eastAsia"/>
          <w:b/>
          <w:bCs/>
        </w:rPr>
        <w:t>1.2.2</w:t>
      </w:r>
      <w:r w:rsidRPr="000426F7">
        <w:rPr>
          <w:rFonts w:hint="eastAsia"/>
        </w:rPr>
        <w:t xml:space="preserve"> </w:t>
      </w:r>
      <w:r w:rsidRPr="000426F7">
        <w:rPr>
          <w:rFonts w:hint="eastAsia"/>
        </w:rPr>
        <w:t>项目的</w:t>
      </w:r>
      <w:r w:rsidRPr="000426F7">
        <w:t>提出者</w:t>
      </w:r>
      <w:bookmarkEnd w:id="6"/>
      <w:bookmarkEnd w:id="7"/>
    </w:p>
    <w:p w:rsidR="006F33E9" w:rsidRPr="001101B9" w:rsidRDefault="006F33E9" w:rsidP="006F33E9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:rsidR="006F33E9" w:rsidRPr="000426F7" w:rsidRDefault="006F33E9" w:rsidP="000426F7">
      <w:pPr>
        <w:pStyle w:val="3"/>
      </w:pPr>
      <w:bookmarkStart w:id="8" w:name="_Toc511575039"/>
      <w:bookmarkStart w:id="9" w:name="_Toc514565039"/>
      <w:r w:rsidRPr="000426F7">
        <w:rPr>
          <w:rStyle w:val="30"/>
          <w:rFonts w:hint="eastAsia"/>
          <w:b/>
          <w:bCs/>
        </w:rPr>
        <w:t>1.2.3</w:t>
      </w:r>
      <w:r w:rsidRPr="000426F7">
        <w:rPr>
          <w:rFonts w:hint="eastAsia"/>
        </w:rPr>
        <w:t xml:space="preserve"> </w:t>
      </w:r>
      <w:r w:rsidRPr="000426F7">
        <w:rPr>
          <w:rFonts w:hint="eastAsia"/>
        </w:rPr>
        <w:t>项目主动承担小组</w:t>
      </w:r>
      <w:bookmarkEnd w:id="8"/>
      <w:bookmarkEnd w:id="9"/>
    </w:p>
    <w:p w:rsidR="006F33E9" w:rsidRPr="008442F4" w:rsidRDefault="006F33E9" w:rsidP="006F33E9">
      <w:r w:rsidRPr="008442F4">
        <w:rPr>
          <w:rFonts w:hint="eastAsia"/>
        </w:rPr>
        <w:t>浙江大学城市学院</w:t>
      </w:r>
      <w:r w:rsidRPr="008442F4">
        <w:rPr>
          <w:rFonts w:hint="eastAsia"/>
        </w:rPr>
        <w:t>SE</w:t>
      </w:r>
      <w:r w:rsidRPr="008442F4">
        <w:t>201</w:t>
      </w:r>
      <w:r w:rsidRPr="008442F4">
        <w:rPr>
          <w:rFonts w:hint="eastAsia"/>
        </w:rPr>
        <w:t>8</w:t>
      </w:r>
      <w:r w:rsidRPr="008442F4">
        <w:rPr>
          <w:rFonts w:hint="eastAsia"/>
        </w:rPr>
        <w:t>春</w:t>
      </w:r>
      <w:r w:rsidRPr="008442F4">
        <w:t>-G0</w:t>
      </w:r>
      <w:r w:rsidRPr="008442F4">
        <w:rPr>
          <w:rFonts w:hint="eastAsia"/>
        </w:rPr>
        <w:t>1</w:t>
      </w:r>
      <w:r w:rsidRPr="008442F4">
        <w:t>小组</w:t>
      </w:r>
    </w:p>
    <w:p w:rsidR="006F33E9" w:rsidRPr="000426F7" w:rsidRDefault="006F33E9" w:rsidP="000426F7">
      <w:pPr>
        <w:pStyle w:val="3"/>
      </w:pPr>
      <w:bookmarkStart w:id="10" w:name="_Toc511575040"/>
      <w:bookmarkStart w:id="11" w:name="_Toc514565040"/>
      <w:r w:rsidRPr="000426F7">
        <w:rPr>
          <w:rFonts w:hint="eastAsia"/>
        </w:rPr>
        <w:t xml:space="preserve">1.2.4 </w:t>
      </w:r>
      <w:r w:rsidRPr="000426F7">
        <w:t xml:space="preserve"> </w:t>
      </w:r>
      <w:r w:rsidRPr="000426F7">
        <w:rPr>
          <w:rFonts w:hint="eastAsia"/>
        </w:rPr>
        <w:t>项目的用户</w:t>
      </w:r>
      <w:bookmarkEnd w:id="10"/>
      <w:bookmarkEnd w:id="11"/>
    </w:p>
    <w:p w:rsidR="006F33E9" w:rsidRPr="00D749F8" w:rsidRDefault="006F33E9" w:rsidP="006F33E9">
      <w:pPr>
        <w:rPr>
          <w:b/>
          <w:szCs w:val="22"/>
        </w:rPr>
      </w:pPr>
      <w:r w:rsidRPr="00D749F8">
        <w:t>浙江大学城市学院在校学生</w:t>
      </w:r>
    </w:p>
    <w:p w:rsidR="006F33E9" w:rsidRPr="000426F7" w:rsidRDefault="006F33E9" w:rsidP="000426F7">
      <w:pPr>
        <w:pStyle w:val="3"/>
      </w:pPr>
      <w:bookmarkStart w:id="12" w:name="_Toc511575041"/>
      <w:bookmarkStart w:id="13" w:name="_Toc514565041"/>
      <w:r w:rsidRPr="000426F7">
        <w:rPr>
          <w:rFonts w:hint="eastAsia"/>
        </w:rPr>
        <w:t>1</w:t>
      </w:r>
      <w:r w:rsidRPr="000426F7">
        <w:t xml:space="preserve">.2.5  </w:t>
      </w:r>
      <w:r w:rsidRPr="000426F7">
        <w:t>项目与其他软件</w:t>
      </w:r>
      <w:r w:rsidRPr="000426F7">
        <w:rPr>
          <w:rFonts w:hint="eastAsia"/>
        </w:rPr>
        <w:t>、</w:t>
      </w:r>
      <w:r w:rsidRPr="000426F7">
        <w:t>项目的关系</w:t>
      </w:r>
      <w:bookmarkEnd w:id="12"/>
      <w:bookmarkEnd w:id="13"/>
    </w:p>
    <w:p w:rsidR="000426F7" w:rsidRDefault="006F33E9" w:rsidP="006F33E9">
      <w:r w:rsidRPr="001101B9">
        <w:t>本项目</w:t>
      </w:r>
      <w:r w:rsidRPr="001101B9">
        <w:rPr>
          <w:rFonts w:hint="eastAsia"/>
        </w:rPr>
        <w:t>采用</w:t>
      </w:r>
      <w:r w:rsidRPr="001101B9">
        <w:rPr>
          <w:rFonts w:hint="eastAsia"/>
        </w:rPr>
        <w:t>C/S</w:t>
      </w:r>
      <w:r w:rsidRPr="001101B9">
        <w:rPr>
          <w:rFonts w:hint="eastAsia"/>
        </w:rPr>
        <w:t>原理，客户端程序建立在</w:t>
      </w:r>
      <w:r w:rsidRPr="001101B9">
        <w:rPr>
          <w:rFonts w:hint="eastAsia"/>
        </w:rPr>
        <w:t>Android</w:t>
      </w:r>
      <w:r w:rsidRPr="001101B9">
        <w:t xml:space="preserve"> 5.0</w:t>
      </w:r>
      <w:r w:rsidRPr="001101B9">
        <w:t>及以上的以</w:t>
      </w:r>
      <w:r w:rsidRPr="001101B9">
        <w:rPr>
          <w:rFonts w:hint="eastAsia"/>
        </w:rPr>
        <w:t>JAVA</w:t>
      </w:r>
      <w:r w:rsidRPr="001101B9">
        <w:rPr>
          <w:rFonts w:hint="eastAsia"/>
        </w:rPr>
        <w:t>语言开发的应用程序，采用</w:t>
      </w:r>
      <w:r>
        <w:rPr>
          <w:rFonts w:hint="eastAsia"/>
        </w:rPr>
        <w:t>MySQL</w:t>
      </w:r>
      <w:r>
        <w:t xml:space="preserve"> </w:t>
      </w:r>
      <w:r w:rsidRPr="001101B9">
        <w:t>的数据库服务程序</w:t>
      </w:r>
      <w:r w:rsidRPr="001101B9">
        <w:rPr>
          <w:rFonts w:hint="eastAsia"/>
        </w:rPr>
        <w:t>，以一台小型计算机处理信息。</w:t>
      </w:r>
    </w:p>
    <w:p w:rsidR="006F33E9" w:rsidRPr="000426F7" w:rsidRDefault="000426F7" w:rsidP="000426F7">
      <w:pPr>
        <w:widowControl/>
        <w:jc w:val="left"/>
      </w:pPr>
      <w:r>
        <w:br w:type="page"/>
      </w:r>
    </w:p>
    <w:p w:rsidR="000A6CED" w:rsidRPr="000426F7" w:rsidRDefault="004E7E37" w:rsidP="000426F7">
      <w:pPr>
        <w:pStyle w:val="2"/>
      </w:pPr>
      <w:bookmarkStart w:id="14" w:name="_Toc514565042"/>
      <w:r w:rsidRPr="000426F7">
        <w:rPr>
          <w:rFonts w:hint="eastAsia"/>
        </w:rPr>
        <w:lastRenderedPageBreak/>
        <w:t>1.</w:t>
      </w:r>
      <w:r w:rsidR="006F33E9" w:rsidRPr="000426F7">
        <w:t>3</w:t>
      </w:r>
      <w:r w:rsidRPr="000426F7">
        <w:rPr>
          <w:rFonts w:hint="eastAsia"/>
        </w:rPr>
        <w:t>参考资料</w:t>
      </w:r>
      <w:bookmarkEnd w:id="14"/>
    </w:p>
    <w:p w:rsidR="006F33E9" w:rsidRPr="00FB1CD5" w:rsidRDefault="006F33E9" w:rsidP="006F33E9">
      <w:r w:rsidRPr="00FB1CD5">
        <w:rPr>
          <w:rFonts w:hint="eastAsia"/>
        </w:rPr>
        <w:t>书籍资料：</w:t>
      </w:r>
    </w:p>
    <w:p w:rsidR="006F33E9" w:rsidRPr="00FB1CD5" w:rsidRDefault="006F33E9" w:rsidP="006F33E9">
      <w:r w:rsidRPr="00FB1CD5">
        <w:rPr>
          <w:rFonts w:hint="eastAsia"/>
        </w:rPr>
        <w:t>《</w:t>
      </w:r>
      <w:r w:rsidRPr="00FB1CD5">
        <w:rPr>
          <w:rFonts w:hint="eastAsia"/>
        </w:rPr>
        <w:t>Android Studio</w:t>
      </w:r>
      <w:r w:rsidRPr="00FB1CD5">
        <w:rPr>
          <w:rFonts w:hint="eastAsia"/>
        </w:rPr>
        <w:t>应用开发》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电子工业出版社</w:t>
      </w:r>
      <w:r w:rsidRPr="00FB1CD5">
        <w:rPr>
          <w:rFonts w:hint="eastAsia"/>
        </w:rPr>
        <w:t xml:space="preserve"> </w:t>
      </w:r>
      <w:proofErr w:type="gramStart"/>
      <w:r w:rsidRPr="00FB1CD5">
        <w:rPr>
          <w:rFonts w:hint="eastAsia"/>
        </w:rPr>
        <w:t>方欣</w:t>
      </w:r>
      <w:proofErr w:type="gramEnd"/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杨勃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主编</w:t>
      </w:r>
      <w:r w:rsidRPr="00FB1CD5">
        <w:rPr>
          <w:rFonts w:hint="eastAsia"/>
        </w:rPr>
        <w:t xml:space="preserve"> 2017</w:t>
      </w:r>
      <w:r w:rsidRPr="00FB1CD5">
        <w:rPr>
          <w:rFonts w:hint="eastAsia"/>
        </w:rPr>
        <w:t>年</w:t>
      </w:r>
      <w:r w:rsidRPr="00FB1CD5">
        <w:rPr>
          <w:rFonts w:hint="eastAsia"/>
        </w:rPr>
        <w:t>8</w:t>
      </w:r>
      <w:r w:rsidRPr="00FB1CD5">
        <w:rPr>
          <w:rFonts w:hint="eastAsia"/>
        </w:rPr>
        <w:t>月第一版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第</w:t>
      </w:r>
      <w:r w:rsidRPr="00FB1CD5">
        <w:rPr>
          <w:rFonts w:hint="eastAsia"/>
        </w:rPr>
        <w:t>167681</w:t>
      </w:r>
      <w:r w:rsidRPr="00FB1CD5">
        <w:rPr>
          <w:rFonts w:hint="eastAsia"/>
        </w:rPr>
        <w:t>号</w:t>
      </w:r>
    </w:p>
    <w:p w:rsidR="006F33E9" w:rsidRDefault="006F33E9" w:rsidP="006F33E9">
      <w:pPr>
        <w:rPr>
          <w:bCs/>
        </w:rPr>
      </w:pPr>
      <w:r w:rsidRPr="00FB1CD5">
        <w:rPr>
          <w:rFonts w:hint="eastAsia"/>
          <w:bCs/>
        </w:rPr>
        <w:t>《软件工程导论》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清华大学出版社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张海藩等</w:t>
      </w:r>
      <w:r w:rsidRPr="00FB1CD5">
        <w:rPr>
          <w:rFonts w:hint="eastAsia"/>
          <w:bCs/>
        </w:rPr>
        <w:t xml:space="preserve"> 2013</w:t>
      </w:r>
      <w:r w:rsidRPr="00FB1CD5">
        <w:rPr>
          <w:rFonts w:hint="eastAsia"/>
          <w:bCs/>
        </w:rPr>
        <w:t>年</w:t>
      </w:r>
      <w:r w:rsidRPr="00FB1CD5">
        <w:rPr>
          <w:rFonts w:hint="eastAsia"/>
          <w:bCs/>
        </w:rPr>
        <w:t>8</w:t>
      </w:r>
      <w:r w:rsidRPr="00FB1CD5">
        <w:rPr>
          <w:rFonts w:hint="eastAsia"/>
          <w:bCs/>
        </w:rPr>
        <w:t>月第六版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第</w:t>
      </w:r>
      <w:r w:rsidRPr="00FB1CD5">
        <w:rPr>
          <w:rFonts w:hint="eastAsia"/>
          <w:bCs/>
        </w:rPr>
        <w:t>150343</w:t>
      </w:r>
      <w:r w:rsidRPr="00FB1CD5">
        <w:rPr>
          <w:rFonts w:hint="eastAsia"/>
          <w:bCs/>
        </w:rPr>
        <w:t>号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文档资料：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>
        <w:rPr>
          <w:rFonts w:hint="eastAsia"/>
          <w:bCs/>
        </w:rPr>
        <w:t>S</w:t>
      </w:r>
      <w:r>
        <w:rPr>
          <w:bCs/>
        </w:rPr>
        <w:t>E2018</w:t>
      </w:r>
      <w:r>
        <w:rPr>
          <w:rFonts w:hint="eastAsia"/>
          <w:bCs/>
        </w:rPr>
        <w:t>春</w:t>
      </w:r>
      <w:r>
        <w:rPr>
          <w:rFonts w:hint="eastAsia"/>
          <w:bCs/>
        </w:rPr>
        <w:t>-</w:t>
      </w:r>
      <w:r>
        <w:rPr>
          <w:bCs/>
        </w:rPr>
        <w:t>G01-</w:t>
      </w:r>
      <w:r>
        <w:rPr>
          <w:rFonts w:hint="eastAsia"/>
          <w:bCs/>
        </w:rPr>
        <w:t>项目计划》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可行性分析报告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需求分析报告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总体设计</w:t>
      </w:r>
      <w:r>
        <w:rPr>
          <w:rFonts w:hint="eastAsia"/>
          <w:bCs/>
        </w:rPr>
        <w:t>》</w:t>
      </w:r>
    </w:p>
    <w:p w:rsidR="006F33E9" w:rsidRP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数据字典</w:t>
      </w:r>
      <w:r w:rsidRPr="006F33E9">
        <w:rPr>
          <w:rFonts w:hint="eastAsia"/>
          <w:bCs/>
        </w:rPr>
        <w:t>(0.0.3)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 w:rsidRPr="00FB1CD5">
        <w:rPr>
          <w:rFonts w:hint="eastAsia"/>
          <w:bCs/>
        </w:rPr>
        <w:t>网页资料：</w:t>
      </w:r>
    </w:p>
    <w:p w:rsidR="006F33E9" w:rsidRPr="006F33E9" w:rsidRDefault="00826B1B" w:rsidP="006F33E9">
      <w:pPr>
        <w:rPr>
          <w:bCs/>
        </w:rPr>
      </w:pPr>
      <w:hyperlink r:id="rId10" w:history="1">
        <w:r w:rsidR="006F33E9" w:rsidRPr="006F33E9">
          <w:rPr>
            <w:rStyle w:val="a3"/>
            <w:rFonts w:hint="eastAsia"/>
            <w:bCs/>
          </w:rPr>
          <w:t>https://baike.baidu.com/item/pdl%E8%AF%AD%E8%A8%80/8411985?fr=aladdin</w:t>
        </w:r>
      </w:hyperlink>
      <w:r w:rsidR="006F33E9" w:rsidRPr="006F33E9">
        <w:rPr>
          <w:rFonts w:hint="eastAsia"/>
          <w:bCs/>
        </w:rPr>
        <w:t xml:space="preserve"> 2018.5.13 13:53</w:t>
      </w:r>
    </w:p>
    <w:p w:rsidR="006F33E9" w:rsidRPr="006F33E9" w:rsidRDefault="00826B1B" w:rsidP="006F33E9">
      <w:pPr>
        <w:rPr>
          <w:bCs/>
        </w:rPr>
      </w:pPr>
      <w:hyperlink r:id="rId11" w:history="1">
        <w:r w:rsidR="006F33E9" w:rsidRPr="006F33E9">
          <w:rPr>
            <w:rStyle w:val="a3"/>
            <w:rFonts w:hint="eastAsia"/>
            <w:bCs/>
          </w:rPr>
          <w:t>http://www.docin.com/p-1322536948.html</w:t>
        </w:r>
      </w:hyperlink>
    </w:p>
    <w:p w:rsidR="006F33E9" w:rsidRPr="006F33E9" w:rsidRDefault="006F33E9" w:rsidP="006F33E9">
      <w:pPr>
        <w:rPr>
          <w:bCs/>
        </w:rPr>
      </w:pPr>
      <w:r w:rsidRPr="006F33E9">
        <w:rPr>
          <w:rFonts w:hint="eastAsia"/>
          <w:bCs/>
        </w:rPr>
        <w:t>2018.5.13 13:17</w:t>
      </w:r>
    </w:p>
    <w:p w:rsidR="006F33E9" w:rsidRPr="006F33E9" w:rsidRDefault="00826B1B" w:rsidP="006F33E9">
      <w:pPr>
        <w:rPr>
          <w:bCs/>
        </w:rPr>
      </w:pPr>
      <w:hyperlink r:id="rId12" w:history="1">
        <w:r w:rsidR="006F33E9" w:rsidRPr="006F33E9">
          <w:rPr>
            <w:rStyle w:val="a3"/>
            <w:rFonts w:hint="eastAsia"/>
            <w:bCs/>
          </w:rPr>
          <w:t>https://blog.csdn.net/dropeye/article/details/6510325</w:t>
        </w:r>
      </w:hyperlink>
    </w:p>
    <w:p w:rsidR="006F33E9" w:rsidRPr="006F33E9" w:rsidRDefault="006F33E9" w:rsidP="006F33E9">
      <w:pPr>
        <w:rPr>
          <w:bCs/>
        </w:rPr>
      </w:pPr>
      <w:r w:rsidRPr="006F33E9">
        <w:rPr>
          <w:rFonts w:hint="eastAsia"/>
          <w:bCs/>
        </w:rPr>
        <w:t>2018.5.13 21:58</w:t>
      </w:r>
    </w:p>
    <w:p w:rsidR="000A6CED" w:rsidRPr="000426F7" w:rsidRDefault="004E7E37" w:rsidP="000426F7">
      <w:pPr>
        <w:pStyle w:val="1"/>
      </w:pPr>
      <w:bookmarkStart w:id="15" w:name="_Toc514565043"/>
      <w:r w:rsidRPr="000426F7">
        <w:rPr>
          <w:rFonts w:hint="eastAsia"/>
        </w:rPr>
        <w:t>2</w:t>
      </w:r>
      <w:r w:rsidRPr="000426F7">
        <w:rPr>
          <w:rFonts w:hint="eastAsia"/>
        </w:rPr>
        <w:t>．</w:t>
      </w:r>
      <w:r w:rsidR="006F33E9" w:rsidRPr="000426F7">
        <w:rPr>
          <w:rFonts w:hint="eastAsia"/>
        </w:rPr>
        <w:t>任务概述</w:t>
      </w:r>
      <w:bookmarkEnd w:id="15"/>
    </w:p>
    <w:p w:rsidR="000A6CED" w:rsidRPr="000426F7" w:rsidRDefault="004E7E37" w:rsidP="000426F7">
      <w:pPr>
        <w:pStyle w:val="2"/>
      </w:pPr>
      <w:bookmarkStart w:id="16" w:name="_Toc514565044"/>
      <w:r w:rsidRPr="000426F7">
        <w:rPr>
          <w:rFonts w:hint="eastAsia"/>
        </w:rPr>
        <w:t>2.1</w:t>
      </w:r>
      <w:r w:rsidRPr="000426F7">
        <w:rPr>
          <w:rFonts w:hint="eastAsia"/>
        </w:rPr>
        <w:t>需求概述</w:t>
      </w:r>
      <w:bookmarkEnd w:id="16"/>
    </w:p>
    <w:p w:rsidR="006F33E9" w:rsidRPr="000426F7" w:rsidRDefault="000426F7" w:rsidP="000426F7">
      <w:pPr>
        <w:pStyle w:val="3"/>
      </w:pPr>
      <w:bookmarkStart w:id="17" w:name="_Toc513379176"/>
      <w:bookmarkStart w:id="18" w:name="_Toc514565045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.1</w:t>
      </w:r>
      <w:r w:rsidR="006F33E9" w:rsidRPr="000426F7">
        <w:rPr>
          <w:rFonts w:hint="eastAsia"/>
        </w:rPr>
        <w:t>系统功能</w:t>
      </w:r>
      <w:bookmarkEnd w:id="17"/>
      <w:bookmarkEnd w:id="18"/>
    </w:p>
    <w:p w:rsidR="006F33E9" w:rsidRPr="00CB0EF5" w:rsidRDefault="006F33E9" w:rsidP="006F33E9">
      <w:r w:rsidRPr="00CB0EF5">
        <w:rPr>
          <w:rFonts w:hint="eastAsia"/>
        </w:rPr>
        <w:t>1</w:t>
      </w:r>
      <w:r w:rsidRPr="00CB0EF5">
        <w:rPr>
          <w:rFonts w:hint="eastAsia"/>
        </w:rPr>
        <w:t>）用户登陆功能</w:t>
      </w:r>
    </w:p>
    <w:p w:rsidR="006F33E9" w:rsidRPr="00CB0EF5" w:rsidRDefault="006F33E9" w:rsidP="006F33E9">
      <w:r w:rsidRPr="00CB0EF5">
        <w:rPr>
          <w:rFonts w:hint="eastAsia"/>
        </w:rPr>
        <w:t>用户能拥有自己的登陆账号，并能从云端获取属于自己的数据</w:t>
      </w:r>
    </w:p>
    <w:p w:rsidR="006F33E9" w:rsidRPr="00CB0EF5" w:rsidRDefault="006F33E9" w:rsidP="006F33E9">
      <w:r w:rsidRPr="00CB0EF5">
        <w:rPr>
          <w:rFonts w:hint="eastAsia"/>
        </w:rPr>
        <w:t>允许提交遗忘密码的申请</w:t>
      </w:r>
    </w:p>
    <w:p w:rsidR="006F33E9" w:rsidRPr="00CB0EF5" w:rsidRDefault="006F33E9" w:rsidP="006F33E9">
      <w:r w:rsidRPr="00CB0EF5">
        <w:rPr>
          <w:rFonts w:hint="eastAsia"/>
        </w:rPr>
        <w:t>2</w:t>
      </w:r>
      <w:r w:rsidRPr="00CB0EF5">
        <w:rPr>
          <w:rFonts w:hint="eastAsia"/>
        </w:rPr>
        <w:t>）更直观的日历视图</w:t>
      </w:r>
    </w:p>
    <w:p w:rsidR="006F33E9" w:rsidRPr="00CB0EF5" w:rsidRDefault="006F33E9" w:rsidP="006F33E9">
      <w:r w:rsidRPr="00CB0EF5">
        <w:rPr>
          <w:rFonts w:hint="eastAsia"/>
        </w:rPr>
        <w:t>在日历中直观查看日程安排，修改任务时可以通过日历视图，更加便捷</w:t>
      </w:r>
    </w:p>
    <w:p w:rsidR="006F33E9" w:rsidRPr="00CB0EF5" w:rsidRDefault="006F33E9" w:rsidP="006F33E9">
      <w:r w:rsidRPr="00CB0EF5">
        <w:rPr>
          <w:rFonts w:hint="eastAsia"/>
        </w:rPr>
        <w:t>3</w:t>
      </w:r>
      <w:r w:rsidRPr="00CB0EF5">
        <w:rPr>
          <w:rFonts w:hint="eastAsia"/>
        </w:rPr>
        <w:t>）强大的提醒功能</w:t>
      </w:r>
    </w:p>
    <w:p w:rsidR="006F33E9" w:rsidRPr="00CB0EF5" w:rsidRDefault="006F33E9" w:rsidP="006F33E9">
      <w:r w:rsidRPr="00CB0EF5">
        <w:rPr>
          <w:rFonts w:hint="eastAsia"/>
        </w:rPr>
        <w:t>可以设置提醒的时间</w:t>
      </w:r>
    </w:p>
    <w:p w:rsidR="006F33E9" w:rsidRPr="00CB0EF5" w:rsidRDefault="006F33E9" w:rsidP="006F33E9">
      <w:r w:rsidRPr="00CB0EF5">
        <w:rPr>
          <w:rFonts w:hint="eastAsia"/>
        </w:rPr>
        <w:t>可以根据设置的时间准时提醒或者提前提醒</w:t>
      </w:r>
    </w:p>
    <w:p w:rsidR="006F33E9" w:rsidRPr="00CB0EF5" w:rsidRDefault="006F33E9" w:rsidP="006F33E9">
      <w:r w:rsidRPr="00CB0EF5">
        <w:rPr>
          <w:rFonts w:hint="eastAsia"/>
        </w:rPr>
        <w:t>可以选择提醒一次，也可以选择每次到特定时段提醒，让你再也不会错过到期时间</w:t>
      </w:r>
    </w:p>
    <w:p w:rsidR="006F33E9" w:rsidRPr="00CB0EF5" w:rsidRDefault="006F33E9" w:rsidP="006F33E9">
      <w:r w:rsidRPr="00CB0EF5">
        <w:rPr>
          <w:rFonts w:hint="eastAsia"/>
        </w:rPr>
        <w:t>振铃、提示音等选择</w:t>
      </w:r>
    </w:p>
    <w:p w:rsidR="006F33E9" w:rsidRPr="00CB0EF5" w:rsidRDefault="006F33E9" w:rsidP="006F33E9">
      <w:r w:rsidRPr="00CB0EF5">
        <w:rPr>
          <w:rFonts w:hint="eastAsia"/>
        </w:rPr>
        <w:t>4</w:t>
      </w:r>
      <w:r w:rsidRPr="00CB0EF5">
        <w:rPr>
          <w:rFonts w:hint="eastAsia"/>
        </w:rPr>
        <w:t>）分类功能</w:t>
      </w:r>
    </w:p>
    <w:p w:rsidR="006F33E9" w:rsidRPr="00CB0EF5" w:rsidRDefault="006F33E9" w:rsidP="006F33E9">
      <w:r w:rsidRPr="00CB0EF5">
        <w:rPr>
          <w:rFonts w:hint="eastAsia"/>
        </w:rPr>
        <w:t>系统清单（包括所有、今天、垃圾桶）</w:t>
      </w:r>
    </w:p>
    <w:p w:rsidR="006F33E9" w:rsidRPr="00CB0EF5" w:rsidRDefault="006F33E9" w:rsidP="006F33E9">
      <w:r w:rsidRPr="00CB0EF5">
        <w:rPr>
          <w:rFonts w:hint="eastAsia"/>
        </w:rPr>
        <w:t>个人清单（创建）主清单和子清单</w:t>
      </w:r>
    </w:p>
    <w:p w:rsidR="006F33E9" w:rsidRPr="00CB0EF5" w:rsidRDefault="006F33E9" w:rsidP="006F33E9">
      <w:r w:rsidRPr="00CB0EF5">
        <w:rPr>
          <w:rFonts w:hint="eastAsia"/>
        </w:rPr>
        <w:t>清单管理（显示哪些清单）</w:t>
      </w:r>
    </w:p>
    <w:p w:rsidR="006F33E9" w:rsidRPr="00CB0EF5" w:rsidRDefault="006F33E9" w:rsidP="006F33E9">
      <w:r w:rsidRPr="00CB0EF5">
        <w:rPr>
          <w:rFonts w:hint="eastAsia"/>
        </w:rPr>
        <w:lastRenderedPageBreak/>
        <w:t>同类型的清单可以整理到一个任务组中，一目了然。</w:t>
      </w:r>
    </w:p>
    <w:p w:rsidR="006F33E9" w:rsidRPr="00CB0EF5" w:rsidRDefault="006F33E9" w:rsidP="006F33E9">
      <w:r w:rsidRPr="00CB0EF5">
        <w:rPr>
          <w:rFonts w:hint="eastAsia"/>
        </w:rPr>
        <w:t xml:space="preserve">5) </w:t>
      </w:r>
      <w:r w:rsidRPr="00CB0EF5">
        <w:rPr>
          <w:rFonts w:hint="eastAsia"/>
        </w:rPr>
        <w:t>事务管理</w:t>
      </w:r>
    </w:p>
    <w:p w:rsidR="006F33E9" w:rsidRPr="00CB0EF5" w:rsidRDefault="006F33E9" w:rsidP="006F33E9">
      <w:r w:rsidRPr="00CB0EF5">
        <w:rPr>
          <w:rFonts w:hint="eastAsia"/>
        </w:rPr>
        <w:t>事务创建时除了名字都可以按照默认来设置，默认的内容也可以自主设定</w:t>
      </w:r>
    </w:p>
    <w:p w:rsidR="006F33E9" w:rsidRPr="00CB0EF5" w:rsidRDefault="006F33E9" w:rsidP="006F33E9">
      <w:r w:rsidRPr="00CB0EF5">
        <w:rPr>
          <w:rFonts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6F33E9" w:rsidRPr="00CB0EF5" w:rsidRDefault="006F33E9" w:rsidP="006F33E9">
      <w:r w:rsidRPr="00CB0EF5">
        <w:rPr>
          <w:rFonts w:hint="eastAsia"/>
        </w:rPr>
        <w:t>事务的删除，删除的事务会放入垃圾桶，在垃圾桶内删除事务则彻底删除数据</w:t>
      </w:r>
    </w:p>
    <w:p w:rsidR="006F33E9" w:rsidRPr="00CB0EF5" w:rsidRDefault="006F33E9" w:rsidP="006F33E9">
      <w:r w:rsidRPr="00CB0EF5">
        <w:rPr>
          <w:rFonts w:hint="eastAsia"/>
        </w:rPr>
        <w:t>事务的查询，可以通过日历视图查询，也可以按清单分类查询，也可以按完成情况查询</w:t>
      </w:r>
    </w:p>
    <w:p w:rsidR="006F33E9" w:rsidRPr="00CB0EF5" w:rsidRDefault="006F33E9" w:rsidP="006F33E9">
      <w:r w:rsidRPr="00CB0EF5">
        <w:rPr>
          <w:rFonts w:hint="eastAsia"/>
        </w:rPr>
        <w:t>优先级设置，可以对任务标记优先级，分清事件缓急，帮助用户更好的规划日程</w:t>
      </w:r>
    </w:p>
    <w:p w:rsidR="006F33E9" w:rsidRPr="00CB0EF5" w:rsidRDefault="006F33E9" w:rsidP="006F33E9">
      <w:r w:rsidRPr="00CB0EF5">
        <w:rPr>
          <w:rFonts w:hint="eastAsia"/>
        </w:rPr>
        <w:t>通知显示：在手机通知里显示</w:t>
      </w:r>
    </w:p>
    <w:p w:rsidR="006F33E9" w:rsidRPr="00CB0EF5" w:rsidRDefault="006F33E9" w:rsidP="006F33E9">
      <w:r w:rsidRPr="00CB0EF5">
        <w:rPr>
          <w:rFonts w:hint="eastAsia"/>
        </w:rPr>
        <w:t>桌面挂件显示：按日期在手机桌面上列出事务和简单的添加</w:t>
      </w:r>
    </w:p>
    <w:p w:rsidR="006F33E9" w:rsidRPr="00CB0EF5" w:rsidRDefault="006F33E9" w:rsidP="006F33E9">
      <w:proofErr w:type="gramStart"/>
      <w:r w:rsidRPr="00CB0EF5">
        <w:rPr>
          <w:rFonts w:hint="eastAsia"/>
        </w:rPr>
        <w:t>屏保中</w:t>
      </w:r>
      <w:proofErr w:type="gramEnd"/>
      <w:r w:rsidRPr="00CB0EF5">
        <w:rPr>
          <w:rFonts w:hint="eastAsia"/>
        </w:rPr>
        <w:t>显示事务</w:t>
      </w:r>
    </w:p>
    <w:p w:rsidR="006F33E9" w:rsidRPr="000426F7" w:rsidRDefault="000426F7" w:rsidP="000426F7">
      <w:pPr>
        <w:pStyle w:val="3"/>
      </w:pPr>
      <w:bookmarkStart w:id="19" w:name="_Toc513379177"/>
      <w:bookmarkStart w:id="20" w:name="_Toc514565046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</w:t>
      </w:r>
      <w:r w:rsidR="006F33E9" w:rsidRPr="000426F7">
        <w:rPr>
          <w:rFonts w:hint="eastAsia"/>
        </w:rPr>
        <w:t>系统性能</w:t>
      </w:r>
      <w:bookmarkEnd w:id="19"/>
      <w:bookmarkEnd w:id="20"/>
    </w:p>
    <w:p w:rsidR="006F33E9" w:rsidRPr="00E616CA" w:rsidRDefault="006F33E9" w:rsidP="006F33E9">
      <w:r w:rsidRPr="00E616CA">
        <w:rPr>
          <w:rFonts w:hint="eastAsia"/>
        </w:rPr>
        <w:t>服务对象为浙江大学城市学院全体学生（预计使用量和推广情况），约为</w:t>
      </w:r>
      <w:r w:rsidRPr="00E616CA">
        <w:rPr>
          <w:rFonts w:hint="eastAsia"/>
        </w:rPr>
        <w:t>3000-5000</w:t>
      </w:r>
      <w:r w:rsidRPr="00E616CA">
        <w:rPr>
          <w:rFonts w:hint="eastAsia"/>
        </w:rPr>
        <w:t>人</w:t>
      </w:r>
    </w:p>
    <w:p w:rsidR="006F33E9" w:rsidRPr="00E616CA" w:rsidRDefault="006F33E9" w:rsidP="006F33E9">
      <w:r w:rsidRPr="00E616CA">
        <w:rPr>
          <w:rFonts w:hint="eastAsia"/>
        </w:rPr>
        <w:t>最大并发操作数量：</w:t>
      </w:r>
      <w:r w:rsidRPr="00E616CA">
        <w:rPr>
          <w:rFonts w:hint="eastAsia"/>
        </w:rPr>
        <w:t>1500</w:t>
      </w:r>
      <w:r w:rsidRPr="00E616CA">
        <w:rPr>
          <w:rFonts w:hint="eastAsia"/>
        </w:rPr>
        <w:t>人</w:t>
      </w:r>
    </w:p>
    <w:p w:rsidR="006F33E9" w:rsidRPr="00BB32C8" w:rsidRDefault="006F33E9" w:rsidP="006F33E9">
      <w:r w:rsidRPr="00E616CA">
        <w:rPr>
          <w:rFonts w:hint="eastAsia"/>
        </w:rPr>
        <w:t>存储空间：</w:t>
      </w:r>
      <w:r w:rsidRPr="00E616CA">
        <w:rPr>
          <w:rFonts w:hint="eastAsia"/>
        </w:rPr>
        <w:t>20G</w:t>
      </w:r>
      <w:r w:rsidRPr="00E616CA">
        <w:rPr>
          <w:rFonts w:hint="eastAsia"/>
        </w:rPr>
        <w:t>以上存储空间</w:t>
      </w:r>
    </w:p>
    <w:p w:rsidR="006F33E9" w:rsidRPr="000426F7" w:rsidRDefault="000426F7" w:rsidP="000426F7">
      <w:pPr>
        <w:pStyle w:val="4"/>
      </w:pPr>
      <w:bookmarkStart w:id="21" w:name="_Toc514565047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.2.1精度</w:t>
      </w:r>
      <w:bookmarkEnd w:id="21"/>
    </w:p>
    <w:p w:rsidR="006F33E9" w:rsidRPr="00BB32C8" w:rsidRDefault="006F33E9" w:rsidP="006F33E9">
      <w:r>
        <w:rPr>
          <w:rFonts w:hint="eastAsia"/>
        </w:rPr>
        <w:t>提醒时间误差在半分钟之内</w:t>
      </w:r>
    </w:p>
    <w:p w:rsidR="006F33E9" w:rsidRPr="000426F7" w:rsidRDefault="000426F7" w:rsidP="000426F7">
      <w:pPr>
        <w:pStyle w:val="4"/>
      </w:pPr>
      <w:bookmarkStart w:id="22" w:name="_Toc514565048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.2.2时间特性要求</w:t>
      </w:r>
      <w:bookmarkEnd w:id="22"/>
    </w:p>
    <w:p w:rsidR="006F33E9" w:rsidRPr="00BB32C8" w:rsidRDefault="006F33E9" w:rsidP="006F33E9">
      <w:r>
        <w:rPr>
          <w:rFonts w:hint="eastAsia"/>
        </w:rPr>
        <w:t>需要在</w:t>
      </w:r>
      <w:r>
        <w:rPr>
          <w:rFonts w:hint="eastAsia"/>
        </w:rPr>
        <w:t>3</w:t>
      </w:r>
      <w:r>
        <w:rPr>
          <w:rFonts w:hint="eastAsia"/>
        </w:rPr>
        <w:t>秒内响应。</w:t>
      </w:r>
    </w:p>
    <w:p w:rsidR="006F33E9" w:rsidRPr="000426F7" w:rsidRDefault="000426F7" w:rsidP="000426F7">
      <w:pPr>
        <w:pStyle w:val="4"/>
      </w:pPr>
      <w:bookmarkStart w:id="23" w:name="_Toc514565049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.2.3可靠性</w:t>
      </w:r>
      <w:bookmarkEnd w:id="23"/>
    </w:p>
    <w:p w:rsidR="006F33E9" w:rsidRPr="00DF4874" w:rsidRDefault="006F33E9" w:rsidP="006F33E9">
      <w:r>
        <w:rPr>
          <w:rFonts w:hint="eastAsia"/>
        </w:rPr>
        <w:t>当断网时，用户端可以读取在手机中保存的信息来提供监听提醒。</w:t>
      </w:r>
    </w:p>
    <w:p w:rsidR="006F33E9" w:rsidRPr="000426F7" w:rsidRDefault="000426F7" w:rsidP="000426F7">
      <w:pPr>
        <w:pStyle w:val="4"/>
      </w:pPr>
      <w:bookmarkStart w:id="24" w:name="_Toc514565050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.2.4灵活性</w:t>
      </w:r>
      <w:bookmarkEnd w:id="24"/>
    </w:p>
    <w:p w:rsidR="006F33E9" w:rsidRPr="00DF4874" w:rsidRDefault="006F33E9" w:rsidP="006F33E9">
      <w:r>
        <w:rPr>
          <w:rFonts w:hint="eastAsia"/>
        </w:rPr>
        <w:t>暂无，进一步的系统将提供多平台公用账号的机制。用户可以根据情况在不同的设备来管理自己的行程和获得提醒。</w:t>
      </w:r>
    </w:p>
    <w:p w:rsidR="006F33E9" w:rsidRPr="000426F7" w:rsidRDefault="000426F7" w:rsidP="000426F7">
      <w:pPr>
        <w:pStyle w:val="3"/>
      </w:pPr>
      <w:bookmarkStart w:id="25" w:name="_Toc513379178"/>
      <w:bookmarkStart w:id="26" w:name="_Toc514565051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.3</w:t>
      </w:r>
      <w:r w:rsidR="006F33E9" w:rsidRPr="000426F7">
        <w:rPr>
          <w:rFonts w:hint="eastAsia"/>
        </w:rPr>
        <w:t>输入输出要求</w:t>
      </w:r>
      <w:bookmarkEnd w:id="25"/>
      <w:bookmarkEnd w:id="26"/>
    </w:p>
    <w:p w:rsidR="006F33E9" w:rsidRDefault="006F33E9" w:rsidP="006F33E9">
      <w:r>
        <w:rPr>
          <w:rFonts w:hint="eastAsia"/>
        </w:rPr>
        <w:t>输入数据都有严格的规格要求，具体要求见《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测试计划》</w:t>
      </w:r>
    </w:p>
    <w:p w:rsidR="006F33E9" w:rsidRDefault="006F33E9" w:rsidP="006F33E9">
      <w:r>
        <w:rPr>
          <w:rFonts w:hint="eastAsia"/>
        </w:rPr>
        <w:t>错误信息输出应尽量以小弹框形式。</w:t>
      </w:r>
    </w:p>
    <w:p w:rsidR="006F33E9" w:rsidRPr="00DF4874" w:rsidRDefault="006F33E9" w:rsidP="006F33E9">
      <w:r>
        <w:rPr>
          <w:rFonts w:hint="eastAsia"/>
        </w:rPr>
        <w:t>数据的显示应尽量采取分页的形式</w:t>
      </w:r>
    </w:p>
    <w:p w:rsidR="006F33E9" w:rsidRPr="000426F7" w:rsidRDefault="000426F7" w:rsidP="000426F7">
      <w:pPr>
        <w:pStyle w:val="3"/>
      </w:pPr>
      <w:bookmarkStart w:id="27" w:name="_Toc513379179"/>
      <w:bookmarkStart w:id="28" w:name="_Toc514565052"/>
      <w:r w:rsidRPr="000426F7">
        <w:rPr>
          <w:rFonts w:hint="eastAsia"/>
        </w:rPr>
        <w:lastRenderedPageBreak/>
        <w:t>2.1</w:t>
      </w:r>
      <w:r w:rsidR="006F33E9" w:rsidRPr="000426F7">
        <w:rPr>
          <w:rFonts w:hint="eastAsia"/>
        </w:rPr>
        <w:t>.4</w:t>
      </w:r>
      <w:r w:rsidR="006F33E9" w:rsidRPr="000426F7">
        <w:rPr>
          <w:rFonts w:hint="eastAsia"/>
        </w:rPr>
        <w:t>数据管理能力要求</w:t>
      </w:r>
      <w:bookmarkEnd w:id="27"/>
      <w:bookmarkEnd w:id="28"/>
    </w:p>
    <w:p w:rsidR="006F33E9" w:rsidRDefault="006F33E9" w:rsidP="006F33E9">
      <w:r>
        <w:rPr>
          <w:rFonts w:hint="eastAsia"/>
        </w:rPr>
        <w:t>当发生事务错误时要</w:t>
      </w:r>
      <w:proofErr w:type="gramStart"/>
      <w:r>
        <w:rPr>
          <w:rFonts w:hint="eastAsia"/>
        </w:rPr>
        <w:t>支持回滚操作</w:t>
      </w:r>
      <w:proofErr w:type="gramEnd"/>
      <w:r>
        <w:rPr>
          <w:rFonts w:hint="eastAsia"/>
        </w:rPr>
        <w:t>。</w:t>
      </w:r>
    </w:p>
    <w:p w:rsidR="006F33E9" w:rsidRDefault="006F33E9" w:rsidP="006F33E9">
      <w:r>
        <w:rPr>
          <w:rFonts w:hint="eastAsia"/>
        </w:rPr>
        <w:t>当发生不可逆的数据库故障时，应备份有至少</w:t>
      </w:r>
      <w:r>
        <w:rPr>
          <w:rFonts w:hint="eastAsia"/>
        </w:rPr>
        <w:t>1</w:t>
      </w:r>
      <w:r>
        <w:rPr>
          <w:rFonts w:hint="eastAsia"/>
        </w:rPr>
        <w:t>天前的数据。</w:t>
      </w:r>
    </w:p>
    <w:p w:rsidR="006F33E9" w:rsidRDefault="006F33E9" w:rsidP="006F33E9">
      <w:r>
        <w:rPr>
          <w:rFonts w:hint="eastAsia"/>
        </w:rPr>
        <w:t>当发生数据库更新时用户网络故障时要支持事务回滚。</w:t>
      </w:r>
    </w:p>
    <w:p w:rsidR="006F33E9" w:rsidRDefault="001B60D3" w:rsidP="002A5856">
      <w:pPr>
        <w:pStyle w:val="3"/>
      </w:pPr>
      <w:bookmarkStart w:id="29" w:name="_Toc513379180"/>
      <w:bookmarkStart w:id="30" w:name="_Toc514565053"/>
      <w:r>
        <w:rPr>
          <w:rFonts w:hint="eastAsia"/>
        </w:rPr>
        <w:t>2.1</w:t>
      </w:r>
      <w:r w:rsidR="006F33E9">
        <w:rPr>
          <w:rFonts w:hint="eastAsia"/>
        </w:rPr>
        <w:t>.5</w:t>
      </w:r>
      <w:r w:rsidR="006F33E9">
        <w:rPr>
          <w:rFonts w:hint="eastAsia"/>
        </w:rPr>
        <w:t>故障处理要求</w:t>
      </w:r>
      <w:bookmarkEnd w:id="29"/>
      <w:bookmarkEnd w:id="30"/>
    </w:p>
    <w:p w:rsidR="006F33E9" w:rsidRPr="006A2C69" w:rsidRDefault="006F33E9" w:rsidP="006F33E9">
      <w:pPr>
        <w:rPr>
          <w:rFonts w:ascii="宋体" w:hAnsi="宋体"/>
          <w:szCs w:val="21"/>
        </w:rPr>
      </w:pPr>
      <w:r w:rsidRPr="006A2C69">
        <w:rPr>
          <w:rFonts w:ascii="宋体" w:hAnsi="宋体" w:hint="eastAsia"/>
          <w:szCs w:val="21"/>
        </w:rPr>
        <w:t>若遇到数据丢失等问题，可以使用定时备份和更新数据库的方法在数据库破坏时恢复数据库，同时有必要定时检查服务器，交换机等硬件设备以防临时出错，做到万无一失。</w:t>
      </w:r>
    </w:p>
    <w:p w:rsidR="006F33E9" w:rsidRPr="00BB2639" w:rsidRDefault="006F33E9" w:rsidP="006F33E9">
      <w:pPr>
        <w:rPr>
          <w:rFonts w:ascii="宋体" w:hAnsi="宋体"/>
          <w:szCs w:val="21"/>
        </w:rPr>
      </w:pPr>
      <w:r w:rsidRPr="006A2C69">
        <w:rPr>
          <w:rFonts w:ascii="宋体" w:hAnsi="宋体" w:hint="eastAsia"/>
          <w:szCs w:val="21"/>
        </w:rPr>
        <w:t>若遇到同时在线人数过多，导致系统卡顿、奔溃，或者消息更新滞后等故障，我们将在APP中设置一个问题反馈板块，实时收纳所有上报问题，小组三人及时进行维护。</w:t>
      </w:r>
    </w:p>
    <w:p w:rsidR="006F33E9" w:rsidRPr="001B60D3" w:rsidRDefault="001B60D3" w:rsidP="001B60D3">
      <w:pPr>
        <w:pStyle w:val="3"/>
      </w:pPr>
      <w:bookmarkStart w:id="31" w:name="_Toc513379181"/>
      <w:bookmarkStart w:id="32" w:name="_Toc514565054"/>
      <w:r w:rsidRPr="001B60D3">
        <w:rPr>
          <w:rFonts w:hint="eastAsia"/>
        </w:rPr>
        <w:t>2.1</w:t>
      </w:r>
      <w:r w:rsidR="006F33E9" w:rsidRPr="001B60D3">
        <w:rPr>
          <w:rFonts w:hint="eastAsia"/>
        </w:rPr>
        <w:t>.6</w:t>
      </w:r>
      <w:r w:rsidR="006F33E9" w:rsidRPr="001B60D3">
        <w:rPr>
          <w:rFonts w:hint="eastAsia"/>
        </w:rPr>
        <w:t>其他专门要求</w:t>
      </w:r>
      <w:bookmarkEnd w:id="31"/>
      <w:bookmarkEnd w:id="32"/>
    </w:p>
    <w:p w:rsidR="006F33E9" w:rsidRDefault="006F33E9" w:rsidP="006F33E9">
      <w:r>
        <w:rPr>
          <w:rFonts w:hint="eastAsia"/>
        </w:rPr>
        <w:t>暂无</w:t>
      </w:r>
    </w:p>
    <w:p w:rsidR="002A5856" w:rsidRDefault="002A5856" w:rsidP="002A5856">
      <w:pPr>
        <w:pStyle w:val="2"/>
      </w:pPr>
      <w:bookmarkStart w:id="33" w:name="_Toc514565055"/>
      <w:r>
        <w:rPr>
          <w:rFonts w:hint="eastAsia"/>
        </w:rPr>
        <w:t>2.2</w:t>
      </w:r>
      <w:r>
        <w:rPr>
          <w:rFonts w:hint="eastAsia"/>
        </w:rPr>
        <w:t>软件结构</w:t>
      </w:r>
      <w:bookmarkEnd w:id="33"/>
    </w:p>
    <w:p w:rsidR="002A5856" w:rsidRPr="002A5856" w:rsidRDefault="002A5856" w:rsidP="002A5856">
      <w:r>
        <w:rPr>
          <w:noProof/>
        </w:rPr>
        <w:drawing>
          <wp:inline distT="0" distB="0" distL="0" distR="0" wp14:anchorId="33C07E2D" wp14:editId="7AB55F0B">
            <wp:extent cx="5274310" cy="20161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D" w:rsidRPr="001B60D3" w:rsidRDefault="004E7E37" w:rsidP="001B60D3">
      <w:pPr>
        <w:pStyle w:val="1"/>
      </w:pPr>
      <w:bookmarkStart w:id="34" w:name="_Toc514565056"/>
      <w:r w:rsidRPr="001B60D3">
        <w:rPr>
          <w:rFonts w:hint="eastAsia"/>
        </w:rPr>
        <w:lastRenderedPageBreak/>
        <w:t>3</w:t>
      </w:r>
      <w:r w:rsidRPr="001B60D3">
        <w:rPr>
          <w:rFonts w:hint="eastAsia"/>
        </w:rPr>
        <w:t>．程序描述</w:t>
      </w:r>
      <w:bookmarkEnd w:id="34"/>
    </w:p>
    <w:p w:rsidR="000A6CED" w:rsidRPr="001B60D3" w:rsidRDefault="004E7E37" w:rsidP="001B60D3">
      <w:pPr>
        <w:pStyle w:val="2"/>
      </w:pPr>
      <w:bookmarkStart w:id="35" w:name="_Toc514565057"/>
      <w:r w:rsidRPr="001B60D3">
        <w:rPr>
          <w:rFonts w:hint="eastAsia"/>
        </w:rPr>
        <w:t>3.1</w:t>
      </w:r>
      <w:r w:rsidR="006065E5" w:rsidRPr="001B60D3">
        <w:rPr>
          <w:rFonts w:hint="eastAsia"/>
        </w:rPr>
        <w:t>系统的结构</w:t>
      </w:r>
      <w:bookmarkEnd w:id="35"/>
    </w:p>
    <w:p w:rsidR="006065E5" w:rsidRDefault="006065E5" w:rsidP="001B60D3">
      <w:pPr>
        <w:pStyle w:val="2"/>
      </w:pPr>
      <w:bookmarkStart w:id="36" w:name="_Toc514565058"/>
      <w:r>
        <w:rPr>
          <w:rFonts w:hint="eastAsia"/>
        </w:rPr>
        <w:t>3</w:t>
      </w:r>
      <w:r>
        <w:t>.1.1</w:t>
      </w:r>
      <w:r w:rsidR="00B611C4">
        <w:rPr>
          <w:rFonts w:hint="eastAsia"/>
        </w:rPr>
        <w:t>HOPO</w:t>
      </w:r>
      <w:r w:rsidR="00B611C4">
        <w:rPr>
          <w:rFonts w:hint="eastAsia"/>
        </w:rPr>
        <w:t>图</w:t>
      </w:r>
      <w:bookmarkEnd w:id="36"/>
    </w:p>
    <w:p w:rsidR="00B611C4" w:rsidRPr="00B611C4" w:rsidRDefault="00B611C4" w:rsidP="00B611C4">
      <w:r w:rsidRPr="00B611C4">
        <w:rPr>
          <w:noProof/>
        </w:rPr>
        <w:drawing>
          <wp:inline distT="0" distB="0" distL="0" distR="0" wp14:anchorId="464F49C3" wp14:editId="2EA063E5">
            <wp:extent cx="5274310" cy="2059940"/>
            <wp:effectExtent l="0" t="0" r="2540" b="0"/>
            <wp:docPr id="258" name="图片 257">
              <a:extLst xmlns:a="http://schemas.openxmlformats.org/drawingml/2006/main">
                <a:ext uri="{FF2B5EF4-FFF2-40B4-BE49-F238E27FC236}">
                  <a16:creationId xmlns:a16="http://schemas.microsoft.com/office/drawing/2014/main" id="{38B1F5D1-C72D-43D1-B264-85A467CC18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7">
                      <a:extLst>
                        <a:ext uri="{FF2B5EF4-FFF2-40B4-BE49-F238E27FC236}">
                          <a16:creationId xmlns:a16="http://schemas.microsoft.com/office/drawing/2014/main" id="{38B1F5D1-C72D-43D1-B264-85A467CC18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5" w:rsidRDefault="00B611C4" w:rsidP="00B611C4">
      <w:pPr>
        <w:pStyle w:val="4"/>
        <w:rPr>
          <w:noProof/>
        </w:rPr>
      </w:pPr>
      <w:bookmarkStart w:id="37" w:name="_Toc514565059"/>
      <w:r>
        <w:rPr>
          <w:rFonts w:hint="eastAsia"/>
          <w:noProof/>
        </w:rPr>
        <w:lastRenderedPageBreak/>
        <w:t>3</w:t>
      </w:r>
      <w:r>
        <w:rPr>
          <w:noProof/>
        </w:rPr>
        <w:t>.1.1.1</w:t>
      </w:r>
      <w:r>
        <w:rPr>
          <w:rFonts w:hint="eastAsia"/>
          <w:noProof/>
        </w:rPr>
        <w:t>输出</w:t>
      </w:r>
      <w:bookmarkEnd w:id="37"/>
    </w:p>
    <w:p w:rsidR="00B611C4" w:rsidRDefault="00B611C4" w:rsidP="00B611C4">
      <w:r w:rsidRPr="00B611C4">
        <w:rPr>
          <w:noProof/>
        </w:rPr>
        <w:drawing>
          <wp:inline distT="0" distB="0" distL="0" distR="0" wp14:anchorId="52863C46" wp14:editId="14B98DE5">
            <wp:extent cx="4076190" cy="4885714"/>
            <wp:effectExtent l="0" t="0" r="635" b="0"/>
            <wp:docPr id="252" name="图片 251">
              <a:extLst xmlns:a="http://schemas.openxmlformats.org/drawingml/2006/main">
                <a:ext uri="{FF2B5EF4-FFF2-40B4-BE49-F238E27FC236}">
                  <a16:creationId xmlns:a16="http://schemas.microsoft.com/office/drawing/2014/main" id="{091B9151-E198-4C46-A13D-A777697DC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1">
                      <a:extLst>
                        <a:ext uri="{FF2B5EF4-FFF2-40B4-BE49-F238E27FC236}">
                          <a16:creationId xmlns:a16="http://schemas.microsoft.com/office/drawing/2014/main" id="{091B9151-E198-4C46-A13D-A777697DC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C4" w:rsidRDefault="00B611C4" w:rsidP="00B611C4">
      <w:pPr>
        <w:pStyle w:val="4"/>
      </w:pPr>
      <w:bookmarkStart w:id="38" w:name="_Toc514565060"/>
      <w:r>
        <w:rPr>
          <w:rFonts w:hint="eastAsia"/>
        </w:rPr>
        <w:lastRenderedPageBreak/>
        <w:t>3</w:t>
      </w:r>
      <w:r>
        <w:t>.1.1.2</w:t>
      </w:r>
      <w:r>
        <w:rPr>
          <w:rFonts w:hint="eastAsia"/>
        </w:rPr>
        <w:t>输出</w:t>
      </w:r>
      <w:bookmarkEnd w:id="38"/>
    </w:p>
    <w:p w:rsidR="00B611C4" w:rsidRDefault="00B611C4" w:rsidP="00B611C4">
      <w:r w:rsidRPr="00B611C4">
        <w:rPr>
          <w:noProof/>
        </w:rPr>
        <w:drawing>
          <wp:inline distT="0" distB="0" distL="0" distR="0" wp14:anchorId="18FFE87D" wp14:editId="2C86C2F3">
            <wp:extent cx="4047619" cy="4733333"/>
            <wp:effectExtent l="0" t="0" r="0" b="0"/>
            <wp:docPr id="257" name="图片 256">
              <a:extLst xmlns:a="http://schemas.openxmlformats.org/drawingml/2006/main">
                <a:ext uri="{FF2B5EF4-FFF2-40B4-BE49-F238E27FC236}">
                  <a16:creationId xmlns:a16="http://schemas.microsoft.com/office/drawing/2014/main" id="{7498DA8D-9935-4846-8B14-46589EFD4B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6">
                      <a:extLst>
                        <a:ext uri="{FF2B5EF4-FFF2-40B4-BE49-F238E27FC236}">
                          <a16:creationId xmlns:a16="http://schemas.microsoft.com/office/drawing/2014/main" id="{7498DA8D-9935-4846-8B14-46589EFD4B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C4" w:rsidRDefault="00B611C4" w:rsidP="00B611C4">
      <w:pPr>
        <w:pStyle w:val="4"/>
      </w:pPr>
      <w:bookmarkStart w:id="39" w:name="_Toc514565061"/>
      <w:r>
        <w:rPr>
          <w:rFonts w:hint="eastAsia"/>
        </w:rPr>
        <w:t>3</w:t>
      </w:r>
      <w:r>
        <w:t>.1.1.3</w:t>
      </w:r>
      <w:r>
        <w:rPr>
          <w:rFonts w:hint="eastAsia"/>
        </w:rPr>
        <w:t>处理</w:t>
      </w:r>
      <w:bookmarkEnd w:id="39"/>
    </w:p>
    <w:p w:rsidR="00B611C4" w:rsidRPr="00B611C4" w:rsidRDefault="00B611C4" w:rsidP="00B611C4">
      <w:r w:rsidRPr="00B611C4">
        <w:rPr>
          <w:noProof/>
        </w:rPr>
        <w:drawing>
          <wp:inline distT="0" distB="0" distL="0" distR="0" wp14:anchorId="040E8DE1" wp14:editId="57F6D388">
            <wp:extent cx="5274310" cy="1793240"/>
            <wp:effectExtent l="0" t="0" r="2540" b="0"/>
            <wp:docPr id="254" name="图片 253">
              <a:extLst xmlns:a="http://schemas.openxmlformats.org/drawingml/2006/main">
                <a:ext uri="{FF2B5EF4-FFF2-40B4-BE49-F238E27FC236}">
                  <a16:creationId xmlns:a16="http://schemas.microsoft.com/office/drawing/2014/main" id="{90F3FF1F-774C-4207-A2B0-2B86841FE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3">
                      <a:extLst>
                        <a:ext uri="{FF2B5EF4-FFF2-40B4-BE49-F238E27FC236}">
                          <a16:creationId xmlns:a16="http://schemas.microsoft.com/office/drawing/2014/main" id="{90F3FF1F-774C-4207-A2B0-2B86841FE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5" w:rsidRDefault="006065E5" w:rsidP="00B611C4">
      <w:pPr>
        <w:pStyle w:val="3"/>
      </w:pPr>
      <w:bookmarkStart w:id="40" w:name="_Toc514565062"/>
      <w:r>
        <w:rPr>
          <w:rFonts w:hint="eastAsia"/>
        </w:rPr>
        <w:lastRenderedPageBreak/>
        <w:t>3</w:t>
      </w:r>
      <w:r>
        <w:t>.1.2</w:t>
      </w:r>
      <w:r w:rsidR="00B611C4">
        <w:rPr>
          <w:rFonts w:hint="eastAsia"/>
        </w:rPr>
        <w:t>功能层次图</w:t>
      </w:r>
      <w:bookmarkEnd w:id="40"/>
    </w:p>
    <w:p w:rsidR="00B36CC2" w:rsidRPr="00B36CC2" w:rsidRDefault="00B36CC2" w:rsidP="00B36CC2">
      <w:pPr>
        <w:widowControl/>
        <w:jc w:val="left"/>
        <w:rPr>
          <w:rFonts w:ascii="宋体" w:hAnsi="宋体" w:cs="宋体"/>
          <w:kern w:val="0"/>
          <w:sz w:val="24"/>
        </w:rPr>
      </w:pPr>
      <w:r w:rsidRPr="00B36CC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95546" cy="2087437"/>
            <wp:effectExtent l="0" t="0" r="635" b="8255"/>
            <wp:docPr id="1" name="图片 1" descr="C:\Users\Administrator\AppData\Roaming\Tencent\Users\972357450\QQ\WinTemp\RichOle\Q]CZW(V~V$R[C8XHW[[V(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972357450\QQ\WinTemp\RichOle\Q]CZW(V~V$R[C8XHW[[V(U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93" cy="21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91" w:rsidRPr="00642E91" w:rsidRDefault="00642E91" w:rsidP="00642E91"/>
    <w:p w:rsidR="000A6CED" w:rsidRPr="001B60D3" w:rsidRDefault="004E7E37" w:rsidP="001B60D3">
      <w:pPr>
        <w:pStyle w:val="2"/>
      </w:pPr>
      <w:bookmarkStart w:id="41" w:name="_Toc514565063"/>
      <w:r w:rsidRPr="001B60D3">
        <w:rPr>
          <w:rFonts w:hint="eastAsia"/>
        </w:rPr>
        <w:t>3.2</w:t>
      </w:r>
      <w:r w:rsidR="006065E5" w:rsidRPr="001B60D3">
        <w:rPr>
          <w:rFonts w:hint="eastAsia"/>
        </w:rPr>
        <w:t>模块分工情况</w:t>
      </w:r>
      <w:bookmarkEnd w:id="4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5"/>
        <w:gridCol w:w="1671"/>
        <w:gridCol w:w="1656"/>
        <w:gridCol w:w="1657"/>
        <w:gridCol w:w="1657"/>
      </w:tblGrid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模块号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包含内容（</w:t>
            </w:r>
            <w:r w:rsidRPr="00BB4567">
              <w:rPr>
                <w:rFonts w:hint="eastAsia"/>
              </w:rPr>
              <w:t>H</w:t>
            </w:r>
            <w:r w:rsidRPr="00BB4567">
              <w:t>IPO</w:t>
            </w:r>
            <w:r w:rsidRPr="00BB4567">
              <w:t>图中的编号</w:t>
            </w:r>
            <w:r w:rsidRPr="00BB4567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伪代码负责人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实现负责人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验收负责人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  <w:r w:rsidRPr="00BB4567">
              <w:t xml:space="preserve">.1 </w:t>
            </w:r>
            <w:r w:rsidRPr="00BB4567">
              <w:t>、</w:t>
            </w:r>
            <w:r w:rsidRPr="00BB4567">
              <w:t>1.2</w:t>
            </w:r>
            <w:r w:rsidRPr="00BB4567">
              <w:rPr>
                <w:rFonts w:hint="eastAsia"/>
              </w:rPr>
              <w:t>、</w:t>
            </w:r>
            <w:r w:rsidRPr="00BB4567">
              <w:rPr>
                <w:rFonts w:hint="eastAsia"/>
              </w:rPr>
              <w:t>2</w:t>
            </w:r>
            <w:r w:rsidRPr="00BB4567">
              <w:t>.1</w:t>
            </w:r>
            <w:r w:rsidRPr="00BB4567">
              <w:rPr>
                <w:rFonts w:hint="eastAsia"/>
              </w:rPr>
              <w:t>、</w:t>
            </w:r>
            <w:r w:rsidRPr="00BB4567">
              <w:rPr>
                <w:rFonts w:hint="eastAsia"/>
              </w:rPr>
              <w:t>3</w:t>
            </w:r>
            <w:r w:rsidRPr="00BB4567">
              <w:t>.1</w:t>
            </w:r>
            <w:r w:rsidRPr="00BB4567">
              <w:rPr>
                <w:rFonts w:hint="eastAsia"/>
              </w:rPr>
              <w:t>、</w:t>
            </w:r>
            <w:r w:rsidRPr="00BB4567">
              <w:t>4.1</w:t>
            </w:r>
            <w:r w:rsidRPr="00BB4567">
              <w:t>、</w:t>
            </w:r>
            <w:r w:rsidRPr="00BB4567">
              <w:t>5.1</w:t>
            </w:r>
            <w:r w:rsidRPr="00BB4567">
              <w:rPr>
                <w:rFonts w:hint="eastAsia"/>
              </w:rPr>
              <w:t>、</w:t>
            </w:r>
            <w:r w:rsidRPr="00BB4567">
              <w:t>6.1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  <w:tc>
          <w:tcPr>
            <w:tcW w:w="1705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  <w:r w:rsidRPr="00BB4567">
              <w:t>.3</w:t>
            </w:r>
            <w:r w:rsidRPr="00BB4567">
              <w:rPr>
                <w:rFonts w:hint="eastAsia"/>
              </w:rPr>
              <w:t>、</w:t>
            </w:r>
            <w:r w:rsidRPr="00BB4567">
              <w:t>2.4</w:t>
            </w:r>
            <w:r w:rsidRPr="00BB4567">
              <w:t>、</w:t>
            </w:r>
            <w:r w:rsidRPr="00BB4567">
              <w:rPr>
                <w:rFonts w:hint="eastAsia"/>
              </w:rPr>
              <w:t>3</w:t>
            </w:r>
            <w:r w:rsidRPr="00BB4567">
              <w:t>.2</w:t>
            </w:r>
            <w:r w:rsidRPr="00BB4567">
              <w:t>、</w:t>
            </w:r>
            <w:r w:rsidR="00B611C4">
              <w:rPr>
                <w:rFonts w:hint="eastAsia"/>
              </w:rPr>
              <w:t>3</w:t>
            </w:r>
            <w:r w:rsidR="00B611C4">
              <w:t>.3</w:t>
            </w:r>
            <w:r w:rsidR="00B611C4">
              <w:rPr>
                <w:rFonts w:hint="eastAsia"/>
              </w:rPr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.4</w:t>
            </w:r>
            <w:r w:rsidRPr="00BB4567">
              <w:t>、</w:t>
            </w:r>
            <w:r w:rsidRPr="00BB4567">
              <w:t>5.2</w:t>
            </w:r>
            <w:r w:rsidRPr="00BB4567">
              <w:t>、</w:t>
            </w:r>
            <w:r w:rsidRPr="00BB4567">
              <w:rPr>
                <w:rFonts w:hint="eastAsia"/>
              </w:rPr>
              <w:t>6</w:t>
            </w:r>
            <w:r w:rsidRPr="00BB4567">
              <w:t>.2</w:t>
            </w:r>
          </w:p>
        </w:tc>
        <w:tc>
          <w:tcPr>
            <w:tcW w:w="1704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2</w:t>
            </w:r>
            <w:r w:rsidRPr="00BB4567">
              <w:t>.2</w:t>
            </w:r>
            <w:r w:rsidRPr="00BB4567">
              <w:rPr>
                <w:rFonts w:hint="eastAsia"/>
              </w:rPr>
              <w:t>、</w:t>
            </w:r>
            <w:r w:rsidRPr="00BB4567">
              <w:t>2.3</w:t>
            </w:r>
            <w:r w:rsidRPr="00BB4567"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.2</w:t>
            </w:r>
            <w:r w:rsidRPr="00BB4567"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.3</w:t>
            </w:r>
            <w:r w:rsidRPr="00BB4567">
              <w:t>、</w:t>
            </w:r>
            <w:r w:rsidRPr="00BB4567">
              <w:rPr>
                <w:rFonts w:hint="eastAsia"/>
              </w:rPr>
              <w:t>5</w:t>
            </w:r>
            <w:r w:rsidRPr="00BB4567">
              <w:t>.3</w:t>
            </w:r>
            <w:r w:rsidRPr="00BB4567">
              <w:t>、</w:t>
            </w:r>
            <w:r w:rsidRPr="00BB4567">
              <w:rPr>
                <w:rFonts w:hint="eastAsia"/>
              </w:rPr>
              <w:t>6</w:t>
            </w:r>
            <w:r w:rsidRPr="00BB4567">
              <w:t>.3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  <w:tc>
          <w:tcPr>
            <w:tcW w:w="1705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</w:tr>
    </w:tbl>
    <w:p w:rsidR="006065E5" w:rsidRDefault="006065E5" w:rsidP="006065E5"/>
    <w:p w:rsidR="006065E5" w:rsidRDefault="006065E5" w:rsidP="006065E5">
      <w:r>
        <w:rPr>
          <w:rFonts w:hint="eastAsia"/>
        </w:rPr>
        <w:t>软件设计划分为三大模块，分别由刘晓倩、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哲聪、陈铉文进行设计、实现与验收。为保证小组成员都能深入理解软件设计，更好地合作开发时光笔记</w:t>
      </w:r>
      <w:r>
        <w:rPr>
          <w:rFonts w:hint="eastAsia"/>
        </w:rPr>
        <w:t>APP</w:t>
      </w:r>
      <w:r>
        <w:rPr>
          <w:rFonts w:hint="eastAsia"/>
        </w:rPr>
        <w:t>，我们选择轮流进行代码编写、实现和验收，帮助我们及时发现和修改错误。</w:t>
      </w:r>
    </w:p>
    <w:p w:rsidR="006065E5" w:rsidRDefault="00CE5095" w:rsidP="006065E5">
      <w:r>
        <w:rPr>
          <w:rFonts w:hint="eastAsia"/>
        </w:rPr>
        <w:t>三个模块中，预计模块</w:t>
      </w:r>
      <w:r>
        <w:t>2</w:t>
      </w:r>
      <w:r>
        <w:rPr>
          <w:rFonts w:hint="eastAsia"/>
        </w:rPr>
        <w:t>和模块</w:t>
      </w:r>
      <w:r>
        <w:rPr>
          <w:rFonts w:hint="eastAsia"/>
        </w:rPr>
        <w:t>3</w:t>
      </w:r>
      <w:r>
        <w:rPr>
          <w:rFonts w:hint="eastAsia"/>
        </w:rPr>
        <w:t>的工作量比较大，评分会相应提高</w:t>
      </w:r>
    </w:p>
    <w:p w:rsidR="00CE5095" w:rsidRPr="001B60D3" w:rsidRDefault="00CE5095" w:rsidP="001B60D3">
      <w:pPr>
        <w:pStyle w:val="2"/>
      </w:pPr>
      <w:bookmarkStart w:id="42" w:name="_Toc514565064"/>
      <w:r w:rsidRPr="001B60D3">
        <w:rPr>
          <w:rFonts w:hint="eastAsia"/>
        </w:rPr>
        <w:lastRenderedPageBreak/>
        <w:t>3</w:t>
      </w:r>
      <w:r w:rsidRPr="001B60D3">
        <w:t>.3</w:t>
      </w:r>
      <w:r w:rsidRPr="001B60D3">
        <w:rPr>
          <w:rFonts w:hint="eastAsia"/>
        </w:rPr>
        <w:t>程序逻辑与算法</w:t>
      </w:r>
      <w:bookmarkEnd w:id="42"/>
    </w:p>
    <w:p w:rsidR="00CE5095" w:rsidRPr="001B60D3" w:rsidRDefault="00CE5095" w:rsidP="001B60D3">
      <w:pPr>
        <w:pStyle w:val="3"/>
      </w:pPr>
      <w:bookmarkStart w:id="43" w:name="_Toc514565065"/>
      <w:r w:rsidRPr="001B60D3">
        <w:rPr>
          <w:rFonts w:hint="eastAsia"/>
        </w:rPr>
        <w:t>3</w:t>
      </w:r>
      <w:r w:rsidRPr="001B60D3">
        <w:t>.3.1PDL</w:t>
      </w:r>
      <w:bookmarkEnd w:id="43"/>
    </w:p>
    <w:p w:rsidR="00CE5095" w:rsidRDefault="00CE5095" w:rsidP="001B60D3">
      <w:pPr>
        <w:pStyle w:val="4"/>
      </w:pPr>
      <w:bookmarkStart w:id="44" w:name="_Toc514565066"/>
      <w:r w:rsidRPr="001B60D3">
        <w:rPr>
          <w:rFonts w:hint="eastAsia"/>
        </w:rPr>
        <w:t>3</w:t>
      </w:r>
      <w:r w:rsidRPr="001B60D3">
        <w:t>.3.1.1</w:t>
      </w:r>
      <w:r w:rsidR="001B60D3" w:rsidRPr="001B60D3">
        <w:rPr>
          <w:rFonts w:hint="eastAsia"/>
        </w:rPr>
        <w:t>用户管理子系统1.0</w:t>
      </w:r>
      <w:bookmarkEnd w:id="44"/>
    </w:p>
    <w:p w:rsidR="001B60D3" w:rsidRDefault="001B60D3" w:rsidP="001B60D3">
      <w:pPr>
        <w:pStyle w:val="5"/>
      </w:pPr>
      <w:bookmarkStart w:id="45" w:name="_Toc514565067"/>
      <w:r>
        <w:rPr>
          <w:rFonts w:hint="eastAsia"/>
        </w:rPr>
        <w:t>3.3.1.1.1</w:t>
      </w:r>
      <w:r>
        <w:rPr>
          <w:rFonts w:hint="eastAsia"/>
        </w:rPr>
        <w:t>注册</w:t>
      </w:r>
      <w:r>
        <w:rPr>
          <w:rFonts w:hint="eastAsia"/>
        </w:rPr>
        <w:t>1.1</w:t>
      </w:r>
      <w:bookmarkEnd w:id="45"/>
    </w:p>
    <w:p w:rsidR="00B611C4" w:rsidRDefault="00B611C4" w:rsidP="00B611C4">
      <w:r>
        <w:rPr>
          <w:rFonts w:hint="eastAsia"/>
        </w:rPr>
        <w:t>Procedure:</w:t>
      </w:r>
      <w:r>
        <w:rPr>
          <w:rFonts w:hint="eastAsia"/>
        </w:rPr>
        <w:t>注册界面</w:t>
      </w:r>
    </w:p>
    <w:p w:rsidR="00B611C4" w:rsidRDefault="00B611C4" w:rsidP="00B611C4">
      <w:r>
        <w:rPr>
          <w:rFonts w:hint="eastAsia"/>
        </w:rPr>
        <w:tab/>
        <w:t xml:space="preserve">if click </w:t>
      </w:r>
      <w:r>
        <w:rPr>
          <w:rFonts w:hint="eastAsia"/>
        </w:rPr>
        <w:t>创建用户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跳转至登录界面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读入电子邮箱（做一个自动补全</w:t>
      </w:r>
      <w:r>
        <w:rPr>
          <w:rFonts w:hint="eastAsia"/>
        </w:rPr>
        <w:t>@</w:t>
      </w:r>
      <w:r>
        <w:rPr>
          <w:rFonts w:hint="eastAsia"/>
        </w:rPr>
        <w:t>后面的字符功能）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判断是否符合</w:t>
      </w:r>
      <w:r>
        <w:rPr>
          <w:rFonts w:hint="eastAsia"/>
        </w:rPr>
        <w:t>1{</w:t>
      </w:r>
      <w:r>
        <w:rPr>
          <w:rFonts w:hint="eastAsia"/>
        </w:rPr>
        <w:t>字符</w:t>
      </w:r>
      <w:r>
        <w:rPr>
          <w:rFonts w:hint="eastAsia"/>
        </w:rPr>
        <w:t>}25+"@"+5{</w:t>
      </w:r>
      <w:r>
        <w:rPr>
          <w:rFonts w:hint="eastAsia"/>
        </w:rPr>
        <w:t>字符</w:t>
      </w:r>
      <w:r>
        <w:rPr>
          <w:rFonts w:hint="eastAsia"/>
        </w:rPr>
        <w:t>}25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调用数据库电子邮箱判重查询模块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该邮箱已注册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重新输入</w:t>
      </w:r>
    </w:p>
    <w:p w:rsidR="00B611C4" w:rsidRDefault="00B611C4" w:rsidP="00B611C4">
      <w:r>
        <w:tab/>
      </w:r>
      <w:r>
        <w:tab/>
        <w:t>else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通过验证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读入昵称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判断是否符合</w:t>
      </w:r>
      <w:r>
        <w:rPr>
          <w:rFonts w:hint="eastAsia"/>
        </w:rPr>
        <w:t>6{</w:t>
      </w:r>
      <w:r>
        <w:rPr>
          <w:rFonts w:hint="eastAsia"/>
        </w:rPr>
        <w:t>字符</w:t>
      </w:r>
      <w:r>
        <w:rPr>
          <w:rFonts w:hint="eastAsia"/>
        </w:rPr>
        <w:t>}50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读入密码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判断是否符合</w:t>
      </w:r>
      <w:r>
        <w:rPr>
          <w:rFonts w:hint="eastAsia"/>
        </w:rPr>
        <w:t>8{</w:t>
      </w:r>
      <w:r>
        <w:rPr>
          <w:rFonts w:hint="eastAsia"/>
        </w:rPr>
        <w:t>字符</w:t>
      </w:r>
      <w:r>
        <w:rPr>
          <w:rFonts w:hint="eastAsia"/>
        </w:rPr>
        <w:t>}20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读入密码确认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判断是</w:t>
      </w:r>
      <w:r w:rsidR="00F97118">
        <w:rPr>
          <w:rFonts w:hint="eastAsia"/>
        </w:rPr>
        <w:t>与密码匹配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  <w:t xml:space="preserve">if click </w:t>
      </w:r>
      <w:r>
        <w:rPr>
          <w:rFonts w:hint="eastAsia"/>
        </w:rPr>
        <w:t>确认注册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电子邮箱、昵称、密码、确认密码四个文本框都填入并且通过验证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调用数据库注册操作模块</w:t>
      </w:r>
    </w:p>
    <w:p w:rsidR="00B611C4" w:rsidRDefault="00B611C4" w:rsidP="00B611C4">
      <w:r>
        <w:tab/>
      </w:r>
      <w:r>
        <w:tab/>
        <w:t>else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有注册信息未填写，拒绝按键操作</w:t>
      </w:r>
    </w:p>
    <w:p w:rsidR="00B611C4" w:rsidRDefault="00B611C4" w:rsidP="00B611C4">
      <w:r>
        <w:tab/>
      </w:r>
      <w:r>
        <w:tab/>
        <w:t>end if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t>End</w:t>
      </w:r>
    </w:p>
    <w:p w:rsidR="00B611C4" w:rsidRDefault="00B611C4" w:rsidP="00B611C4"/>
    <w:p w:rsidR="00B611C4" w:rsidRDefault="00B611C4" w:rsidP="00B611C4">
      <w:r>
        <w:rPr>
          <w:rFonts w:hint="eastAsia"/>
        </w:rPr>
        <w:t>procedure:</w:t>
      </w:r>
      <w:r>
        <w:rPr>
          <w:rFonts w:hint="eastAsia"/>
        </w:rPr>
        <w:t>数据库电子邮箱判重查询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查询该邮箱在数据库中是否有了记录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有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返回该邮箱已注册</w:t>
      </w:r>
    </w:p>
    <w:p w:rsidR="00B611C4" w:rsidRDefault="00B611C4" w:rsidP="00B611C4">
      <w:r>
        <w:tab/>
        <w:t>else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可以注册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t>end</w:t>
      </w:r>
    </w:p>
    <w:p w:rsidR="00B611C4" w:rsidRDefault="00B611C4" w:rsidP="00B611C4"/>
    <w:p w:rsidR="00B611C4" w:rsidRDefault="00B611C4" w:rsidP="00B611C4">
      <w:r>
        <w:rPr>
          <w:rFonts w:hint="eastAsia"/>
        </w:rPr>
        <w:t>Procedure:</w:t>
      </w:r>
      <w:r>
        <w:rPr>
          <w:rFonts w:hint="eastAsia"/>
        </w:rPr>
        <w:t>数据库注册操作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数据库操作</w:t>
      </w:r>
    </w:p>
    <w:p w:rsidR="00B611C4" w:rsidRPr="00B611C4" w:rsidRDefault="00B611C4" w:rsidP="00B611C4">
      <w:r>
        <w:t>end</w:t>
      </w:r>
    </w:p>
    <w:p w:rsidR="00CE5095" w:rsidRDefault="00CE5095" w:rsidP="001B60D3">
      <w:pPr>
        <w:pStyle w:val="5"/>
      </w:pPr>
      <w:bookmarkStart w:id="46" w:name="_Toc514565068"/>
      <w:r w:rsidRPr="001B60D3">
        <w:rPr>
          <w:rFonts w:hint="eastAsia"/>
        </w:rPr>
        <w:t>3</w:t>
      </w:r>
      <w:r w:rsidRPr="001B60D3">
        <w:t>.3.1.1.2</w:t>
      </w:r>
      <w:r w:rsidRPr="001B60D3">
        <w:rPr>
          <w:rFonts w:hint="eastAsia"/>
        </w:rPr>
        <w:t>登录</w:t>
      </w:r>
      <w:r w:rsidRPr="001B60D3">
        <w:rPr>
          <w:rFonts w:hint="eastAsia"/>
        </w:rPr>
        <w:t>1</w:t>
      </w:r>
      <w:r w:rsidRPr="001B60D3">
        <w:t>.2</w:t>
      </w:r>
      <w:bookmarkEnd w:id="46"/>
    </w:p>
    <w:p w:rsidR="00B611C4" w:rsidRDefault="00B611C4" w:rsidP="00B611C4">
      <w:r>
        <w:rPr>
          <w:rFonts w:hint="eastAsia"/>
        </w:rPr>
        <w:t>Procedure:</w:t>
      </w:r>
      <w:r>
        <w:rPr>
          <w:rFonts w:hint="eastAsia"/>
        </w:rPr>
        <w:t>登陆界面</w:t>
      </w:r>
    </w:p>
    <w:p w:rsidR="00B611C4" w:rsidRDefault="00B611C4" w:rsidP="00B611C4">
      <w:r>
        <w:rPr>
          <w:rFonts w:hint="eastAsia"/>
        </w:rPr>
        <w:tab/>
        <w:t xml:space="preserve">if click </w:t>
      </w:r>
      <w:r>
        <w:rPr>
          <w:rFonts w:hint="eastAsia"/>
        </w:rPr>
        <w:t>注册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跳转至注册界面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rPr>
          <w:rFonts w:hint="eastAsia"/>
        </w:rPr>
        <w:tab/>
        <w:t xml:space="preserve">if click </w:t>
      </w:r>
      <w:r>
        <w:rPr>
          <w:rFonts w:hint="eastAsia"/>
        </w:rPr>
        <w:t>忘记密码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调用密码申诉模块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读入用户名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读入密码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调用数据库登录操作模块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验证失败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弹出对话框：账号或密码错误</w:t>
      </w:r>
    </w:p>
    <w:p w:rsidR="00B611C4" w:rsidRDefault="00B611C4" w:rsidP="00B611C4">
      <w:r>
        <w:tab/>
        <w:t>Else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进入主页面</w:t>
      </w:r>
    </w:p>
    <w:p w:rsidR="00B611C4" w:rsidRDefault="00B611C4" w:rsidP="00B611C4">
      <w:r>
        <w:tab/>
        <w:t>End if</w:t>
      </w:r>
    </w:p>
    <w:p w:rsidR="00B611C4" w:rsidRDefault="00B611C4" w:rsidP="00B611C4">
      <w:r>
        <w:t>End</w:t>
      </w:r>
    </w:p>
    <w:p w:rsidR="00B611C4" w:rsidRDefault="00B611C4" w:rsidP="00B611C4"/>
    <w:p w:rsidR="00B611C4" w:rsidRDefault="00B611C4" w:rsidP="00B611C4">
      <w:r>
        <w:rPr>
          <w:rFonts w:hint="eastAsia"/>
        </w:rPr>
        <w:t>procedure:</w:t>
      </w:r>
      <w:r>
        <w:rPr>
          <w:rFonts w:hint="eastAsia"/>
        </w:rPr>
        <w:t>数据库登录操作模块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>用户名及密码数据库查询</w:t>
      </w:r>
    </w:p>
    <w:p w:rsidR="00B611C4" w:rsidRDefault="00B611C4" w:rsidP="00B611C4">
      <w:r>
        <w:rPr>
          <w:rFonts w:hint="eastAsia"/>
        </w:rPr>
        <w:tab/>
        <w:t xml:space="preserve">if </w:t>
      </w:r>
      <w:r>
        <w:rPr>
          <w:rFonts w:hint="eastAsia"/>
        </w:rPr>
        <w:t>用户名及密码匹配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返回登录验证通过</w:t>
      </w:r>
    </w:p>
    <w:p w:rsidR="00B611C4" w:rsidRDefault="00B611C4" w:rsidP="00B611C4">
      <w:r>
        <w:tab/>
        <w:t>else</w:t>
      </w:r>
    </w:p>
    <w:p w:rsidR="00B611C4" w:rsidRDefault="00B611C4" w:rsidP="00B61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返回验证失败</w:t>
      </w:r>
    </w:p>
    <w:p w:rsidR="00B611C4" w:rsidRDefault="00B611C4" w:rsidP="00B611C4">
      <w:r>
        <w:tab/>
        <w:t>end if</w:t>
      </w:r>
    </w:p>
    <w:p w:rsidR="00B611C4" w:rsidRPr="00B611C4" w:rsidRDefault="00B611C4" w:rsidP="00B611C4">
      <w:r>
        <w:t>end</w:t>
      </w:r>
    </w:p>
    <w:p w:rsidR="00CE5095" w:rsidRDefault="001B60D3" w:rsidP="001B60D3">
      <w:pPr>
        <w:pStyle w:val="5"/>
      </w:pPr>
      <w:bookmarkStart w:id="47" w:name="_Toc514565069"/>
      <w:r>
        <w:rPr>
          <w:rFonts w:hint="eastAsia"/>
        </w:rPr>
        <w:lastRenderedPageBreak/>
        <w:t>3.3.1.1.</w:t>
      </w:r>
      <w:r>
        <w:t>3</w:t>
      </w:r>
      <w:r>
        <w:rPr>
          <w:rFonts w:hint="eastAsia"/>
        </w:rPr>
        <w:t>信息管理</w:t>
      </w:r>
      <w:r>
        <w:rPr>
          <w:rFonts w:hint="eastAsia"/>
        </w:rPr>
        <w:t>1.3</w:t>
      </w:r>
      <w:bookmarkEnd w:id="47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个人信息修改界面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个人信息界面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修改个人信息</w:t>
      </w:r>
    </w:p>
    <w:p w:rsidR="00540490" w:rsidRDefault="00540490" w:rsidP="00540490">
      <w:r>
        <w:rPr>
          <w:rFonts w:hint="eastAsia"/>
        </w:rPr>
        <w:tab/>
        <w:t>Loop until&lt;</w:t>
      </w:r>
      <w:r>
        <w:rPr>
          <w:rFonts w:hint="eastAsia"/>
        </w:rPr>
        <w:t>数据更新</w:t>
      </w:r>
      <w:r>
        <w:rPr>
          <w:rFonts w:hint="eastAsia"/>
        </w:rPr>
        <w:t>&gt;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click </w:t>
      </w:r>
      <w:r>
        <w:rPr>
          <w:rFonts w:hint="eastAsia"/>
        </w:rPr>
        <w:t>返回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回到个人信息界面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新昵称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新昵称格式检查</w:t>
      </w:r>
    </w:p>
    <w:p w:rsidR="00540490" w:rsidRDefault="00540490" w:rsidP="00540490">
      <w:r>
        <w:tab/>
      </w:r>
      <w:r>
        <w:tab/>
      </w:r>
      <w:r>
        <w:tab/>
        <w:t>If false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弹出对话框：昵称格式错误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重新输入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新密码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新密码格式检查</w:t>
      </w:r>
    </w:p>
    <w:p w:rsidR="00540490" w:rsidRDefault="00540490" w:rsidP="00540490">
      <w:r>
        <w:tab/>
      </w:r>
      <w:r>
        <w:tab/>
      </w:r>
      <w:r>
        <w:tab/>
        <w:t>If false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弹出对话框：密码格式错误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重新输入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密码确认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密码匹配检验</w:t>
      </w:r>
    </w:p>
    <w:p w:rsidR="00540490" w:rsidRDefault="00540490" w:rsidP="00540490">
      <w:r>
        <w:tab/>
      </w:r>
      <w:r>
        <w:tab/>
      </w:r>
      <w:r>
        <w:tab/>
        <w:t>If false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弹出对话框：密码不一致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重新输入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新邮箱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文本框失去焦点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新邮箱验证及格式检查</w:t>
      </w:r>
    </w:p>
    <w:p w:rsidR="00540490" w:rsidRDefault="00540490" w:rsidP="00540490">
      <w:r>
        <w:tab/>
      </w:r>
      <w:r>
        <w:tab/>
      </w:r>
      <w:r>
        <w:tab/>
        <w:t>If false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弹出对话框：邮箱验证及格式检查失败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重新输入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>If click</w:t>
      </w:r>
      <w:r>
        <w:rPr>
          <w:rFonts w:hint="eastAsia"/>
        </w:rPr>
        <w:t>确认修改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调用数据库用户信息修改操作模块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更新用户信息主文件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回到个人信息界面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tab/>
        <w:t>End loop</w:t>
      </w:r>
    </w:p>
    <w:p w:rsidR="00540490" w:rsidRDefault="00540490" w:rsidP="00540490">
      <w:r>
        <w:lastRenderedPageBreak/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数据库用户信息修改操作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获取用户</w:t>
      </w:r>
      <w:r>
        <w:rPr>
          <w:rFonts w:hint="eastAsia"/>
        </w:rPr>
        <w:t>id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检测修改了哪些属性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数据库修改操作</w:t>
      </w:r>
    </w:p>
    <w:p w:rsidR="00540490" w:rsidRPr="00540490" w:rsidRDefault="00540490" w:rsidP="00540490">
      <w:r>
        <w:t>end</w:t>
      </w:r>
    </w:p>
    <w:p w:rsidR="00CE5095" w:rsidRPr="001B60D3" w:rsidRDefault="00CE5095" w:rsidP="001B60D3">
      <w:pPr>
        <w:pStyle w:val="4"/>
      </w:pPr>
      <w:bookmarkStart w:id="48" w:name="_Toc514565070"/>
      <w:r w:rsidRPr="001B60D3">
        <w:rPr>
          <w:rFonts w:hint="eastAsia"/>
        </w:rPr>
        <w:t>3</w:t>
      </w:r>
      <w:r w:rsidRPr="001B60D3">
        <w:t>.3.1.2</w:t>
      </w:r>
      <w:r w:rsidR="001B60D3" w:rsidRPr="001B60D3">
        <w:t>事务管理子系统</w:t>
      </w:r>
      <w:r w:rsidR="001B60D3" w:rsidRPr="001B60D3">
        <w:rPr>
          <w:rFonts w:hint="eastAsia"/>
        </w:rPr>
        <w:t>2.0</w:t>
      </w:r>
      <w:bookmarkEnd w:id="48"/>
    </w:p>
    <w:p w:rsidR="00CE5095" w:rsidRDefault="00CE5095" w:rsidP="00CE5095">
      <w:pPr>
        <w:pStyle w:val="5"/>
      </w:pPr>
      <w:bookmarkStart w:id="49" w:name="_Toc514565071"/>
      <w:r>
        <w:rPr>
          <w:rFonts w:hint="eastAsia"/>
        </w:rPr>
        <w:t>3</w:t>
      </w:r>
      <w:r>
        <w:t xml:space="preserve">.3.1.2.1 </w:t>
      </w:r>
      <w:r w:rsidR="006457ED">
        <w:rPr>
          <w:rFonts w:hint="eastAsia"/>
        </w:rPr>
        <w:t>添加</w:t>
      </w:r>
      <w:r w:rsidR="006457ED">
        <w:t>2.1</w:t>
      </w:r>
      <w:bookmarkEnd w:id="49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事务添加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事物的名称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事物的描述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事物的发生时间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提醒方式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提醒时间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重复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优先级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调用数据库事物创建模块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数据库事物创建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判断事物传入了哪些属性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数据库操作</w:t>
      </w:r>
    </w:p>
    <w:p w:rsidR="00540490" w:rsidRPr="00540490" w:rsidRDefault="00540490" w:rsidP="00540490">
      <w:r>
        <w:t>end</w:t>
      </w:r>
    </w:p>
    <w:p w:rsidR="006457ED" w:rsidRDefault="006457ED" w:rsidP="006457ED">
      <w:pPr>
        <w:pStyle w:val="5"/>
      </w:pPr>
      <w:bookmarkStart w:id="50" w:name="_Toc514565072"/>
      <w:r>
        <w:rPr>
          <w:rFonts w:hint="eastAsia"/>
        </w:rPr>
        <w:t>3.3.1.2.2</w:t>
      </w:r>
      <w:r>
        <w:rPr>
          <w:rFonts w:hint="eastAsia"/>
        </w:rPr>
        <w:t>修改</w:t>
      </w:r>
      <w:r>
        <w:rPr>
          <w:rFonts w:hint="eastAsia"/>
        </w:rPr>
        <w:t>2.2</w:t>
      </w:r>
      <w:bookmarkEnd w:id="50"/>
    </w:p>
    <w:p w:rsidR="00B65DC5" w:rsidRDefault="00B65DC5" w:rsidP="00B65DC5">
      <w:proofErr w:type="spellStart"/>
      <w:r>
        <w:rPr>
          <w:rFonts w:hint="eastAsia"/>
        </w:rPr>
        <w:t>proceduce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事物的修改</w:t>
      </w:r>
      <w:r>
        <w:rPr>
          <w:rFonts w:hint="eastAsia"/>
        </w:rPr>
        <w:t xml:space="preserve"> is</w:t>
      </w:r>
    </w:p>
    <w:p w:rsidR="00B65DC5" w:rsidRDefault="00B65DC5" w:rsidP="00B65DC5">
      <w:r>
        <w:tab/>
        <w:t>begin</w:t>
      </w:r>
    </w:p>
    <w:p w:rsidR="00B65DC5" w:rsidRDefault="00B65DC5" w:rsidP="00B65DC5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事物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选择修改选项（点击空白处可取消操作）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弹出修改列表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获取修改信息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调用数据库事物修改模块</w:t>
      </w:r>
    </w:p>
    <w:p w:rsidR="00B65DC5" w:rsidRDefault="00B65DC5" w:rsidP="00B65DC5">
      <w:r>
        <w:tab/>
      </w:r>
      <w:r>
        <w:tab/>
      </w:r>
      <w:r>
        <w:tab/>
        <w:t>end if</w:t>
      </w:r>
    </w:p>
    <w:p w:rsidR="00B65DC5" w:rsidRDefault="00B65DC5" w:rsidP="00B65DC5">
      <w:r>
        <w:tab/>
        <w:t>end if</w:t>
      </w:r>
    </w:p>
    <w:p w:rsidR="00B65DC5" w:rsidRDefault="00B65DC5" w:rsidP="00B65DC5">
      <w:r>
        <w:t>end</w:t>
      </w:r>
    </w:p>
    <w:p w:rsidR="00B65DC5" w:rsidRDefault="00B65DC5" w:rsidP="00B65DC5"/>
    <w:p w:rsidR="00B65DC5" w:rsidRDefault="00B65DC5" w:rsidP="00B65DC5">
      <w:r>
        <w:rPr>
          <w:rFonts w:hint="eastAsia"/>
        </w:rPr>
        <w:lastRenderedPageBreak/>
        <w:t>Procedure:</w:t>
      </w:r>
      <w:r>
        <w:rPr>
          <w:rFonts w:hint="eastAsia"/>
        </w:rPr>
        <w:t>事务顺序设置</w:t>
      </w:r>
    </w:p>
    <w:p w:rsidR="00B65DC5" w:rsidRDefault="00B65DC5" w:rsidP="00B65DC5">
      <w:r>
        <w:rPr>
          <w:rFonts w:hint="eastAsia"/>
        </w:rPr>
        <w:tab/>
        <w:t xml:space="preserve">If click </w:t>
      </w:r>
      <w:r>
        <w:rPr>
          <w:rFonts w:hint="eastAsia"/>
        </w:rPr>
        <w:t>事务上下拖动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交换选择的事务相关事物的顺序（只有同一个清单中的事物才能交换顺序）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调用数据库事物修改模块</w:t>
      </w:r>
    </w:p>
    <w:p w:rsidR="00B65DC5" w:rsidRDefault="00B65DC5" w:rsidP="00B65DC5">
      <w:r>
        <w:tab/>
        <w:t>End if</w:t>
      </w:r>
    </w:p>
    <w:p w:rsidR="00540490" w:rsidRDefault="00B65DC5" w:rsidP="00B65DC5">
      <w:r>
        <w:t>End</w:t>
      </w:r>
    </w:p>
    <w:p w:rsidR="006457ED" w:rsidRDefault="006457ED" w:rsidP="006457ED">
      <w:pPr>
        <w:pStyle w:val="5"/>
      </w:pPr>
      <w:bookmarkStart w:id="51" w:name="_Toc514565073"/>
      <w:r>
        <w:t>3.3.1.2.3</w:t>
      </w:r>
      <w:r>
        <w:rPr>
          <w:rFonts w:hint="eastAsia"/>
        </w:rPr>
        <w:t>删除</w:t>
      </w:r>
      <w:r>
        <w:rPr>
          <w:rFonts w:hint="eastAsia"/>
        </w:rPr>
        <w:t>2.3</w:t>
      </w:r>
      <w:bookmarkEnd w:id="51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事物删除</w:t>
      </w:r>
    </w:p>
    <w:p w:rsidR="00540490" w:rsidRDefault="00540490" w:rsidP="00540490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事物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选择删除选项（点击空白处可取消操作）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确认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调用数据库事物分类修改模块（将该事物放入垃圾桶）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返回任务清单界面</w:t>
      </w:r>
    </w:p>
    <w:p w:rsidR="00540490" w:rsidRDefault="00540490" w:rsidP="00540490">
      <w:r>
        <w:tab/>
      </w:r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or</w:t>
      </w:r>
    </w:p>
    <w:p w:rsidR="00540490" w:rsidRDefault="00540490" w:rsidP="00540490">
      <w:r>
        <w:rPr>
          <w:rFonts w:hint="eastAsia"/>
        </w:rPr>
        <w:tab/>
        <w:t xml:space="preserve">if </w:t>
      </w:r>
      <w:r>
        <w:rPr>
          <w:rFonts w:hint="eastAsia"/>
        </w:rPr>
        <w:t>选择批量删除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点击空白处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取消删除操作</w:t>
      </w:r>
    </w:p>
    <w:p w:rsidR="00540490" w:rsidRDefault="00540490" w:rsidP="00540490">
      <w:r>
        <w:tab/>
      </w:r>
      <w:r>
        <w:tab/>
        <w:t>else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勾选删除</w:t>
      </w:r>
      <w:proofErr w:type="gramEnd"/>
      <w:r>
        <w:rPr>
          <w:rFonts w:hint="eastAsia"/>
        </w:rPr>
        <w:t>对象以及确认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调用数据库事物分类修改模块（将该事物放入垃圾桶）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垃圾桶的清理</w:t>
      </w:r>
    </w:p>
    <w:p w:rsidR="00540490" w:rsidRDefault="00540490" w:rsidP="00540490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事物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选择删除选项（点击空白处可取消操作）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确认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调用数据库事物删除模块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返回任务清单界面</w:t>
      </w:r>
    </w:p>
    <w:p w:rsidR="00540490" w:rsidRDefault="00540490" w:rsidP="00540490">
      <w:r>
        <w:tab/>
      </w:r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or</w:t>
      </w:r>
    </w:p>
    <w:p w:rsidR="00540490" w:rsidRDefault="00540490" w:rsidP="00540490">
      <w:r>
        <w:rPr>
          <w:rFonts w:hint="eastAsia"/>
        </w:rPr>
        <w:tab/>
        <w:t xml:space="preserve">if </w:t>
      </w:r>
      <w:r>
        <w:rPr>
          <w:rFonts w:hint="eastAsia"/>
        </w:rPr>
        <w:t>选择批量删除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点击空白处</w:t>
      </w:r>
    </w:p>
    <w:p w:rsidR="00540490" w:rsidRDefault="00540490" w:rsidP="005404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取消删除操作</w:t>
      </w:r>
    </w:p>
    <w:p w:rsidR="00540490" w:rsidRDefault="00540490" w:rsidP="00540490">
      <w:r>
        <w:tab/>
      </w:r>
      <w:r>
        <w:tab/>
        <w:t>else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勾选删除</w:t>
      </w:r>
      <w:proofErr w:type="gramEnd"/>
      <w:r>
        <w:rPr>
          <w:rFonts w:hint="eastAsia"/>
        </w:rPr>
        <w:t>对象以及确认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调用数据库事物删除模块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返回任务清单界面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数据库事物删除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数据库事物删除操作</w:t>
      </w:r>
    </w:p>
    <w:p w:rsidR="00540490" w:rsidRPr="00540490" w:rsidRDefault="00540490" w:rsidP="00540490">
      <w:r>
        <w:t>end</w:t>
      </w:r>
    </w:p>
    <w:p w:rsidR="006457ED" w:rsidRDefault="006457ED" w:rsidP="006457ED">
      <w:pPr>
        <w:pStyle w:val="5"/>
      </w:pPr>
      <w:bookmarkStart w:id="52" w:name="_Toc514565074"/>
      <w:r>
        <w:t>3.3.1.2.4</w:t>
      </w:r>
      <w:r>
        <w:rPr>
          <w:rFonts w:hint="eastAsia"/>
        </w:rPr>
        <w:t>查询</w:t>
      </w:r>
      <w:r>
        <w:rPr>
          <w:rFonts w:hint="eastAsia"/>
        </w:rPr>
        <w:t>2.4</w:t>
      </w:r>
      <w:bookmarkEnd w:id="52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日历视图界面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任务清单界面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进入任务清单界面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设置界面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进入设置界面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叶子计划界面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进入叶子计划界面</w:t>
      </w:r>
    </w:p>
    <w:p w:rsidR="00540490" w:rsidRDefault="00540490" w:rsidP="00540490">
      <w:r>
        <w:tab/>
        <w:t>End if</w:t>
      </w:r>
    </w:p>
    <w:p w:rsidR="00540490" w:rsidRDefault="00540490" w:rsidP="00540490"/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显示本月的日历和本日的事务列表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日期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调用数据库事务查询模块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显示选择的日期的事务列表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其他月份的日期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调用数据库事务查询模块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显示其他月份的日历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显示选择日期的事务列表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上一个月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调用数据库事务查询模块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显示上个月的日历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显示月末的事务列表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下一个月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调用数据库事务查询模块</w:t>
      </w:r>
    </w:p>
    <w:p w:rsidR="00540490" w:rsidRDefault="00540490" w:rsidP="005404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显示下个月的日历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显示月初的事务列表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显示今天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调用数据库事务查询模块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显示本月的日历和本日的事务列表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新建事务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显示新建事务界面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事务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显示事务修改界面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隐藏已完成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隐藏已完成的事务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按事务优先级排序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事务列表按照优先级从高到低排序（默认为按时间排序）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调用数据库事务查询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查询操作</w:t>
      </w:r>
    </w:p>
    <w:p w:rsidR="00540490" w:rsidRPr="00540490" w:rsidRDefault="00540490" w:rsidP="00540490">
      <w:r>
        <w:t>end</w:t>
      </w:r>
    </w:p>
    <w:p w:rsidR="00994457" w:rsidRDefault="00994457" w:rsidP="00994457">
      <w:pPr>
        <w:pStyle w:val="4"/>
      </w:pPr>
      <w:bookmarkStart w:id="53" w:name="_Toc514565075"/>
      <w:bookmarkStart w:id="54" w:name="_Hlk514185908"/>
      <w:r w:rsidRPr="001B60D3">
        <w:rPr>
          <w:rFonts w:hint="eastAsia"/>
        </w:rPr>
        <w:t>3</w:t>
      </w:r>
      <w:r>
        <w:t>.3.1.3</w:t>
      </w:r>
      <w:r>
        <w:rPr>
          <w:rFonts w:hint="eastAsia"/>
        </w:rPr>
        <w:t>提醒</w:t>
      </w:r>
      <w:r w:rsidRPr="001B60D3">
        <w:t>管理子系统</w:t>
      </w:r>
      <w:r>
        <w:rPr>
          <w:rFonts w:hint="eastAsia"/>
        </w:rPr>
        <w:t>3</w:t>
      </w:r>
      <w:r w:rsidRPr="001B60D3">
        <w:rPr>
          <w:rFonts w:hint="eastAsia"/>
        </w:rPr>
        <w:t>.0</w:t>
      </w:r>
      <w:bookmarkEnd w:id="53"/>
    </w:p>
    <w:p w:rsidR="00994457" w:rsidRDefault="00994457" w:rsidP="00994457">
      <w:pPr>
        <w:pStyle w:val="5"/>
      </w:pPr>
      <w:bookmarkStart w:id="55" w:name="_Toc514565076"/>
      <w:bookmarkEnd w:id="54"/>
      <w:r>
        <w:rPr>
          <w:rFonts w:hint="eastAsia"/>
        </w:rPr>
        <w:t>3.3.1.3.1</w:t>
      </w:r>
      <w:r>
        <w:rPr>
          <w:rFonts w:hint="eastAsia"/>
        </w:rPr>
        <w:t>设置</w:t>
      </w:r>
      <w:r>
        <w:rPr>
          <w:rFonts w:hint="eastAsia"/>
        </w:rPr>
        <w:t>3.1</w:t>
      </w:r>
      <w:bookmarkEnd w:id="55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事物提醒设置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提醒时间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铃声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振动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提前提醒时间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重复设置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</w:t>
      </w:r>
      <w:proofErr w:type="gramStart"/>
      <w:r>
        <w:rPr>
          <w:rFonts w:hint="eastAsia"/>
        </w:rPr>
        <w:t>弹窗是否</w:t>
      </w:r>
      <w:proofErr w:type="gramEnd"/>
      <w:r>
        <w:rPr>
          <w:rFonts w:hint="eastAsia"/>
        </w:rPr>
        <w:t>开启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系统通知</w:t>
      </w:r>
      <w:proofErr w:type="gramStart"/>
      <w:r>
        <w:rPr>
          <w:rFonts w:hint="eastAsia"/>
        </w:rPr>
        <w:t>栏是否</w:t>
      </w:r>
      <w:proofErr w:type="gramEnd"/>
      <w:r>
        <w:rPr>
          <w:rFonts w:hint="eastAsia"/>
        </w:rPr>
        <w:t>开启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返回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调用数据库提醒修改模块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回到设置界面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lastRenderedPageBreak/>
        <w:t>Procedure:</w:t>
      </w:r>
      <w:r>
        <w:rPr>
          <w:rFonts w:hint="eastAsia"/>
        </w:rPr>
        <w:t>叶子计时提醒设置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提醒时间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铃声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振动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提醒</w:t>
      </w:r>
      <w:proofErr w:type="gramStart"/>
      <w:r>
        <w:rPr>
          <w:rFonts w:hint="eastAsia"/>
        </w:rPr>
        <w:t>弹窗是否</w:t>
      </w:r>
      <w:proofErr w:type="gramEnd"/>
      <w:r>
        <w:rPr>
          <w:rFonts w:hint="eastAsia"/>
        </w:rPr>
        <w:t>开启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系统通知</w:t>
      </w:r>
      <w:proofErr w:type="gramStart"/>
      <w:r>
        <w:rPr>
          <w:rFonts w:hint="eastAsia"/>
        </w:rPr>
        <w:t>栏是否</w:t>
      </w:r>
      <w:proofErr w:type="gramEnd"/>
      <w:r>
        <w:rPr>
          <w:rFonts w:hint="eastAsia"/>
        </w:rPr>
        <w:t>开启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返回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调用数据库提醒修改模块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回到设置界面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数据库提醒修改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修改操作</w:t>
      </w:r>
    </w:p>
    <w:p w:rsidR="00540490" w:rsidRPr="00540490" w:rsidRDefault="00540490" w:rsidP="00540490">
      <w:r>
        <w:t>end</w:t>
      </w:r>
    </w:p>
    <w:p w:rsidR="00994457" w:rsidRPr="00994457" w:rsidRDefault="00994457" w:rsidP="00994457">
      <w:pPr>
        <w:pStyle w:val="5"/>
      </w:pPr>
      <w:bookmarkStart w:id="56" w:name="_Toc514565077"/>
      <w:r w:rsidRPr="00994457">
        <w:rPr>
          <w:rFonts w:hint="eastAsia"/>
        </w:rPr>
        <w:t>3</w:t>
      </w:r>
      <w:r w:rsidRPr="00994457">
        <w:t>.3.1.3.2</w:t>
      </w:r>
      <w:r w:rsidRPr="00994457">
        <w:rPr>
          <w:rFonts w:hint="eastAsia"/>
        </w:rPr>
        <w:t>监听</w:t>
      </w:r>
      <w:r w:rsidRPr="00994457">
        <w:rPr>
          <w:rFonts w:hint="eastAsia"/>
        </w:rPr>
        <w:t>/</w:t>
      </w:r>
      <w:r w:rsidRPr="00994457">
        <w:rPr>
          <w:rFonts w:hint="eastAsia"/>
        </w:rPr>
        <w:t>提醒</w:t>
      </w:r>
      <w:r w:rsidRPr="00994457">
        <w:rPr>
          <w:rFonts w:hint="eastAsia"/>
        </w:rPr>
        <w:t>3</w:t>
      </w:r>
      <w:r w:rsidRPr="00994457">
        <w:t>.2</w:t>
      </w:r>
      <w:bookmarkEnd w:id="56"/>
    </w:p>
    <w:p w:rsidR="00540490" w:rsidRDefault="00540490" w:rsidP="00540490">
      <w:pPr>
        <w:ind w:leftChars="200" w:left="420"/>
      </w:pPr>
      <w:r>
        <w:rPr>
          <w:rFonts w:hint="eastAsia"/>
        </w:rPr>
        <w:t>Procedure:</w:t>
      </w:r>
      <w:r>
        <w:rPr>
          <w:rFonts w:hint="eastAsia"/>
        </w:rPr>
        <w:t>后台监听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  <w:t>Loop until</w:t>
      </w:r>
      <w:r>
        <w:rPr>
          <w:rFonts w:hint="eastAsia"/>
        </w:rPr>
        <w:t>（退出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Result1=</w:t>
      </w:r>
      <w:r>
        <w:rPr>
          <w:rFonts w:hint="eastAsia"/>
        </w:rPr>
        <w:t>系统当前时间；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Result2=</w:t>
      </w:r>
      <w:r>
        <w:rPr>
          <w:rFonts w:hint="eastAsia"/>
        </w:rPr>
        <w:t>最近的需提醒时间（将来）</w:t>
      </w:r>
    </w:p>
    <w:p w:rsidR="00540490" w:rsidRDefault="00540490" w:rsidP="00540490">
      <w:pPr>
        <w:ind w:leftChars="200" w:left="420"/>
      </w:pPr>
      <w:r>
        <w:tab/>
      </w:r>
      <w:r>
        <w:tab/>
        <w:t>If (result1=result2)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进入事务提醒界面</w:t>
      </w:r>
    </w:p>
    <w:p w:rsidR="00540490" w:rsidRDefault="00540490" w:rsidP="00540490">
      <w:pPr>
        <w:ind w:leftChars="200" w:left="420"/>
      </w:pPr>
      <w:r>
        <w:tab/>
      </w:r>
      <w:r>
        <w:tab/>
        <w:t>End if</w:t>
      </w:r>
    </w:p>
    <w:p w:rsidR="00540490" w:rsidRDefault="00540490" w:rsidP="00540490">
      <w:pPr>
        <w:ind w:leftChars="200" w:left="420"/>
      </w:pPr>
      <w:r>
        <w:tab/>
        <w:t>End Loop</w:t>
      </w:r>
    </w:p>
    <w:p w:rsidR="00540490" w:rsidRDefault="00540490" w:rsidP="00540490">
      <w:pPr>
        <w:ind w:leftChars="200" w:left="420"/>
      </w:pPr>
      <w:r>
        <w:t>End</w:t>
      </w:r>
    </w:p>
    <w:p w:rsidR="00540490" w:rsidRDefault="00540490" w:rsidP="00540490">
      <w:pPr>
        <w:ind w:leftChars="200" w:left="420"/>
      </w:pPr>
      <w:r>
        <w:rPr>
          <w:rFonts w:hint="eastAsia"/>
        </w:rPr>
        <w:t>Procedure:</w:t>
      </w:r>
      <w:r>
        <w:rPr>
          <w:rFonts w:hint="eastAsia"/>
        </w:rPr>
        <w:t>事务提醒界面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数据库提醒种类查询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  <w:t xml:space="preserve">if </w:t>
      </w:r>
      <w:r>
        <w:rPr>
          <w:rFonts w:hint="eastAsia"/>
        </w:rPr>
        <w:t>为普通提醒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调用普通提醒模块</w:t>
      </w:r>
    </w:p>
    <w:p w:rsidR="00540490" w:rsidRDefault="00540490" w:rsidP="00540490">
      <w:pPr>
        <w:ind w:leftChars="200" w:left="420"/>
      </w:pPr>
      <w:r>
        <w:tab/>
        <w:t>else if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调用叶子计时提醒模块</w:t>
      </w:r>
    </w:p>
    <w:p w:rsidR="00540490" w:rsidRDefault="00540490" w:rsidP="00540490">
      <w:pPr>
        <w:ind w:leftChars="200" w:left="420"/>
      </w:pPr>
      <w:r>
        <w:tab/>
        <w:t>end if</w:t>
      </w:r>
    </w:p>
    <w:p w:rsidR="00540490" w:rsidRDefault="00540490" w:rsidP="00540490">
      <w:pPr>
        <w:ind w:leftChars="200" w:left="420"/>
      </w:pPr>
      <w:r>
        <w:t>End</w:t>
      </w:r>
    </w:p>
    <w:p w:rsidR="00540490" w:rsidRDefault="00540490" w:rsidP="00540490">
      <w:pPr>
        <w:ind w:leftChars="200" w:left="420"/>
      </w:pPr>
    </w:p>
    <w:p w:rsidR="00540490" w:rsidRDefault="00540490" w:rsidP="00540490">
      <w:pPr>
        <w:ind w:leftChars="200" w:left="420"/>
      </w:pPr>
      <w:r>
        <w:rPr>
          <w:rFonts w:hint="eastAsia"/>
        </w:rPr>
        <w:t>procedure:</w:t>
      </w:r>
      <w:r>
        <w:rPr>
          <w:rFonts w:hint="eastAsia"/>
        </w:rPr>
        <w:t>数据库提醒种类查询</w:t>
      </w:r>
    </w:p>
    <w:p w:rsidR="00540490" w:rsidRDefault="00540490" w:rsidP="0054049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查询操作</w:t>
      </w:r>
    </w:p>
    <w:p w:rsidR="00540490" w:rsidRDefault="00540490" w:rsidP="00540490">
      <w:pPr>
        <w:ind w:leftChars="200" w:left="420"/>
      </w:pPr>
      <w:r>
        <w:t>End</w:t>
      </w:r>
    </w:p>
    <w:p w:rsidR="00540490" w:rsidRDefault="00540490" w:rsidP="00540490">
      <w:pPr>
        <w:pStyle w:val="5"/>
      </w:pPr>
      <w:bookmarkStart w:id="57" w:name="_Toc514565078"/>
      <w:r>
        <w:rPr>
          <w:rFonts w:hint="eastAsia"/>
        </w:rPr>
        <w:t>3</w:t>
      </w:r>
      <w:r>
        <w:t>.3.1.3.3</w:t>
      </w:r>
      <w:r>
        <w:rPr>
          <w:rFonts w:hint="eastAsia"/>
        </w:rPr>
        <w:t>提醒</w:t>
      </w:r>
      <w:r>
        <w:rPr>
          <w:rFonts w:hint="eastAsia"/>
        </w:rPr>
        <w:t>3</w:t>
      </w:r>
      <w:r>
        <w:t>.3</w:t>
      </w:r>
      <w:bookmarkEnd w:id="57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普通提醒</w:t>
      </w:r>
    </w:p>
    <w:p w:rsidR="00540490" w:rsidRDefault="00540490" w:rsidP="00540490">
      <w:r>
        <w:rPr>
          <w:rFonts w:hint="eastAsia"/>
        </w:rPr>
        <w:lastRenderedPageBreak/>
        <w:tab/>
      </w:r>
      <w:r>
        <w:rPr>
          <w:rFonts w:hint="eastAsia"/>
        </w:rPr>
        <w:t>调用数据库事物提醒方式查询模块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通过返回的数据调用系统提醒方式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完成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更新事务信息主文件（记录完成时间）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关闭提醒界面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延后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更新事务提醒设置主文件（修改提醒时间）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关闭提醒界面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未完成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关闭提醒界面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数据库事物提醒方式查询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查询操作</w:t>
      </w:r>
    </w:p>
    <w:p w:rsidR="00540490" w:rsidRPr="00540490" w:rsidRDefault="00540490" w:rsidP="00540490">
      <w:r>
        <w:t>end</w:t>
      </w:r>
    </w:p>
    <w:p w:rsidR="00994457" w:rsidRDefault="00994457" w:rsidP="00994457">
      <w:pPr>
        <w:pStyle w:val="4"/>
      </w:pPr>
      <w:bookmarkStart w:id="58" w:name="_Toc514565079"/>
      <w:r w:rsidRPr="001B60D3">
        <w:rPr>
          <w:rFonts w:hint="eastAsia"/>
        </w:rPr>
        <w:t>3</w:t>
      </w:r>
      <w:r>
        <w:t>.3.1.4</w:t>
      </w:r>
      <w:r>
        <w:rPr>
          <w:rFonts w:hint="eastAsia"/>
        </w:rPr>
        <w:t>清单</w:t>
      </w:r>
      <w:r w:rsidRPr="001B60D3">
        <w:t>管理子系统</w:t>
      </w:r>
      <w:r>
        <w:rPr>
          <w:rFonts w:hint="eastAsia"/>
        </w:rPr>
        <w:t>4</w:t>
      </w:r>
      <w:r w:rsidRPr="001B60D3">
        <w:rPr>
          <w:rFonts w:hint="eastAsia"/>
        </w:rPr>
        <w:t>.0</w:t>
      </w:r>
      <w:bookmarkEnd w:id="58"/>
    </w:p>
    <w:p w:rsidR="00994457" w:rsidRDefault="008F3F84" w:rsidP="008F3F84">
      <w:pPr>
        <w:pStyle w:val="5"/>
      </w:pPr>
      <w:bookmarkStart w:id="59" w:name="_Toc514565080"/>
      <w:r>
        <w:rPr>
          <w:rFonts w:hint="eastAsia"/>
        </w:rPr>
        <w:t>3.3.1.4.1</w:t>
      </w:r>
      <w:r>
        <w:rPr>
          <w:rFonts w:hint="eastAsia"/>
        </w:rPr>
        <w:t>新建</w:t>
      </w:r>
      <w:r>
        <w:rPr>
          <w:rFonts w:hint="eastAsia"/>
        </w:rPr>
        <w:t>4.1</w:t>
      </w:r>
      <w:bookmarkEnd w:id="59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清单创建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清单名称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背景颜色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创建清单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调用数据库清单创建模块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选择添加至清单的任务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调用事物分类修改模块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回到任务清单界面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数据库清单创建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数据库清单创建操作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proofErr w:type="spellStart"/>
      <w:r>
        <w:rPr>
          <w:rFonts w:hint="eastAsia"/>
        </w:rPr>
        <w:t>procedue</w:t>
      </w:r>
      <w:proofErr w:type="spellEnd"/>
      <w:r>
        <w:rPr>
          <w:rFonts w:hint="eastAsia"/>
        </w:rPr>
        <w:t>:</w:t>
      </w:r>
      <w:r>
        <w:rPr>
          <w:rFonts w:hint="eastAsia"/>
        </w:rPr>
        <w:t>事物分类修改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数据库事物分类修改操作</w:t>
      </w:r>
    </w:p>
    <w:p w:rsidR="00540490" w:rsidRPr="00540490" w:rsidRDefault="00540490" w:rsidP="00540490">
      <w:r>
        <w:t>end</w:t>
      </w:r>
    </w:p>
    <w:p w:rsidR="008F3F84" w:rsidRDefault="008F3F84" w:rsidP="008F3F84">
      <w:pPr>
        <w:pStyle w:val="5"/>
      </w:pPr>
      <w:bookmarkStart w:id="60" w:name="_Toc514565081"/>
      <w:r>
        <w:lastRenderedPageBreak/>
        <w:t>3.3.1.4.2</w:t>
      </w:r>
      <w:r>
        <w:rPr>
          <w:rFonts w:hint="eastAsia"/>
        </w:rPr>
        <w:t>修改</w:t>
      </w:r>
      <w:r>
        <w:rPr>
          <w:rFonts w:hint="eastAsia"/>
        </w:rPr>
        <w:t>4.2</w:t>
      </w:r>
      <w:bookmarkEnd w:id="60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清单的修改</w:t>
      </w:r>
    </w:p>
    <w:p w:rsidR="00540490" w:rsidRDefault="00540490" w:rsidP="00540490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清单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弹出选择选项（点击空白处可取消操作）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选择修改清单（点击空白处可取消操作）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弹出修改列表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获取修改信息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调用数据库清单修改模块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回到任务清单界面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 xml:space="preserve">procedure: </w:t>
      </w:r>
      <w:r>
        <w:rPr>
          <w:rFonts w:hint="eastAsia"/>
        </w:rPr>
        <w:t>数据库清单修改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数据库清单修改操作</w:t>
      </w:r>
    </w:p>
    <w:p w:rsidR="00540490" w:rsidRPr="00540490" w:rsidRDefault="00540490" w:rsidP="00540490">
      <w:r>
        <w:t>end</w:t>
      </w:r>
    </w:p>
    <w:p w:rsidR="008F3F84" w:rsidRDefault="008F3F84" w:rsidP="008F3F84">
      <w:pPr>
        <w:pStyle w:val="5"/>
      </w:pPr>
      <w:bookmarkStart w:id="61" w:name="_Toc514565082"/>
      <w:r>
        <w:t>3.3.1.4.3</w:t>
      </w:r>
      <w:r>
        <w:rPr>
          <w:rFonts w:hint="eastAsia"/>
        </w:rPr>
        <w:t>删除</w:t>
      </w:r>
      <w:r>
        <w:rPr>
          <w:rFonts w:hint="eastAsia"/>
        </w:rPr>
        <w:t>4.3</w:t>
      </w:r>
      <w:bookmarkEnd w:id="61"/>
    </w:p>
    <w:p w:rsidR="00B65DC5" w:rsidRDefault="00B65DC5" w:rsidP="00B65DC5">
      <w:r>
        <w:rPr>
          <w:rFonts w:hint="eastAsia"/>
        </w:rPr>
        <w:t>procedure:</w:t>
      </w:r>
      <w:r>
        <w:rPr>
          <w:rFonts w:hint="eastAsia"/>
        </w:rPr>
        <w:t>清单的删除</w:t>
      </w:r>
    </w:p>
    <w:p w:rsidR="00B65DC5" w:rsidRDefault="00B65DC5" w:rsidP="00B65DC5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清单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选择删除选项（点击空白处可取消操作）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确认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调用数据库删除清单模块</w:t>
      </w:r>
    </w:p>
    <w:p w:rsidR="00B65DC5" w:rsidRDefault="00B65DC5" w:rsidP="00B65DC5">
      <w:r>
        <w:tab/>
      </w:r>
      <w:r>
        <w:tab/>
      </w:r>
      <w:r>
        <w:tab/>
      </w:r>
      <w:r>
        <w:tab/>
        <w:t>end if</w:t>
      </w:r>
    </w:p>
    <w:p w:rsidR="00B65DC5" w:rsidRDefault="00B65DC5" w:rsidP="00B65DC5">
      <w:r>
        <w:tab/>
      </w:r>
      <w:r>
        <w:tab/>
      </w:r>
      <w:r>
        <w:tab/>
        <w:t>end if</w:t>
      </w:r>
    </w:p>
    <w:p w:rsidR="00B65DC5" w:rsidRDefault="00B65DC5" w:rsidP="00B65DC5">
      <w:r>
        <w:tab/>
        <w:t>end if</w:t>
      </w:r>
    </w:p>
    <w:p w:rsidR="00B65DC5" w:rsidRDefault="00B65DC5" w:rsidP="00B65DC5">
      <w:r>
        <w:t>or</w:t>
      </w:r>
    </w:p>
    <w:p w:rsidR="00B65DC5" w:rsidRDefault="00B65DC5" w:rsidP="00B65DC5">
      <w:r>
        <w:rPr>
          <w:rFonts w:hint="eastAsia"/>
        </w:rPr>
        <w:tab/>
        <w:t xml:space="preserve">if </w:t>
      </w:r>
      <w:r>
        <w:rPr>
          <w:rFonts w:hint="eastAsia"/>
        </w:rPr>
        <w:t>选择批量删除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点击空白处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取消删除操作</w:t>
      </w:r>
    </w:p>
    <w:p w:rsidR="00B65DC5" w:rsidRDefault="00B65DC5" w:rsidP="00B65DC5">
      <w:r>
        <w:tab/>
      </w:r>
      <w:r>
        <w:tab/>
        <w:t>else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调用数据库删除清单模块</w:t>
      </w:r>
    </w:p>
    <w:p w:rsidR="00B65DC5" w:rsidRDefault="00B65DC5" w:rsidP="00B65DC5">
      <w:r>
        <w:tab/>
      </w:r>
      <w:r>
        <w:tab/>
        <w:t>end if</w:t>
      </w:r>
    </w:p>
    <w:p w:rsidR="00B65DC5" w:rsidRDefault="00B65DC5" w:rsidP="00B65DC5">
      <w:r>
        <w:tab/>
        <w:t>end if</w:t>
      </w:r>
    </w:p>
    <w:p w:rsidR="00B65DC5" w:rsidRDefault="00B65DC5" w:rsidP="00B65DC5">
      <w:r>
        <w:t>end</w:t>
      </w:r>
    </w:p>
    <w:p w:rsidR="00B65DC5" w:rsidRDefault="00B65DC5" w:rsidP="00B65DC5"/>
    <w:p w:rsidR="00B65DC5" w:rsidRDefault="00B65DC5" w:rsidP="00B65DC5">
      <w:r>
        <w:rPr>
          <w:rFonts w:hint="eastAsia"/>
        </w:rPr>
        <w:t>procedure:</w:t>
      </w:r>
      <w:r>
        <w:rPr>
          <w:rFonts w:hint="eastAsia"/>
        </w:rPr>
        <w:t>数据库删除清单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>数据库清单删除操作</w:t>
      </w:r>
    </w:p>
    <w:p w:rsidR="00B65DC5" w:rsidRPr="00B65DC5" w:rsidRDefault="00B65DC5" w:rsidP="00B65DC5">
      <w:r>
        <w:t>end</w:t>
      </w:r>
    </w:p>
    <w:p w:rsidR="008F3F84" w:rsidRDefault="008F3F84" w:rsidP="008F3F84">
      <w:pPr>
        <w:pStyle w:val="5"/>
      </w:pPr>
      <w:bookmarkStart w:id="62" w:name="_Toc514565083"/>
      <w:r>
        <w:lastRenderedPageBreak/>
        <w:t>3.3.1.4.4</w:t>
      </w:r>
      <w:r>
        <w:rPr>
          <w:rFonts w:hint="eastAsia"/>
        </w:rPr>
        <w:t>设置</w:t>
      </w:r>
      <w:r>
        <w:rPr>
          <w:rFonts w:hint="eastAsia"/>
        </w:rPr>
        <w:t>4.4</w:t>
      </w:r>
      <w:bookmarkEnd w:id="62"/>
    </w:p>
    <w:p w:rsidR="008F3F84" w:rsidRDefault="008F3F84" w:rsidP="008F3F84">
      <w:r>
        <w:t>Procedure:</w:t>
      </w:r>
      <w:r>
        <w:rPr>
          <w:rFonts w:hint="eastAsia"/>
        </w:rPr>
        <w:t>清单顺序设置</w:t>
      </w:r>
    </w:p>
    <w:p w:rsidR="008F3F84" w:rsidRDefault="008F3F84" w:rsidP="008F3F84">
      <w:r>
        <w:tab/>
        <w:t xml:space="preserve">If click </w:t>
      </w:r>
      <w:r>
        <w:rPr>
          <w:rFonts w:hint="eastAsia"/>
        </w:rPr>
        <w:t>清单上下拖动</w:t>
      </w:r>
    </w:p>
    <w:p w:rsidR="008F3F84" w:rsidRDefault="008F3F84" w:rsidP="008F3F84">
      <w:r>
        <w:tab/>
      </w:r>
      <w:r>
        <w:tab/>
      </w:r>
      <w:r>
        <w:rPr>
          <w:rFonts w:hint="eastAsia"/>
        </w:rPr>
        <w:t>交换选择的清单相关清单的顺序（只有同类清单才能交换顺序，例如系统清单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清单，个人清单和个人清单）</w:t>
      </w:r>
    </w:p>
    <w:p w:rsidR="008F3F84" w:rsidRDefault="008F3F84" w:rsidP="008F3F84">
      <w:r>
        <w:tab/>
        <w:t>Endif</w:t>
      </w:r>
    </w:p>
    <w:p w:rsidR="008F3F84" w:rsidRDefault="008F3F84" w:rsidP="008F3F84">
      <w:r>
        <w:rPr>
          <w:rFonts w:hint="eastAsia"/>
        </w:rPr>
        <w:t>End</w:t>
      </w:r>
    </w:p>
    <w:p w:rsidR="008F3F84" w:rsidRDefault="008F3F84" w:rsidP="008F3F84">
      <w:r>
        <w:t>Procedure:</w:t>
      </w:r>
      <w:r>
        <w:rPr>
          <w:rFonts w:hint="eastAsia"/>
        </w:rPr>
        <w:t>系统清单设置</w:t>
      </w:r>
    </w:p>
    <w:p w:rsidR="008F3F84" w:rsidRDefault="008F3F84" w:rsidP="008F3F84">
      <w:r>
        <w:tab/>
        <w:t xml:space="preserve">If click 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显示系统清单</w:t>
      </w:r>
    </w:p>
    <w:p w:rsidR="008F3F84" w:rsidRDefault="008F3F84" w:rsidP="008F3F84">
      <w:r>
        <w:tab/>
      </w:r>
      <w:r>
        <w:tab/>
      </w:r>
      <w:r>
        <w:rPr>
          <w:rFonts w:hint="eastAsia"/>
        </w:rPr>
        <w:t>更新清单主文件（删除系统清单的顺序字段或给顺序字段赋值，值为当前可设置的最数）</w:t>
      </w:r>
    </w:p>
    <w:p w:rsidR="008F3F84" w:rsidRDefault="008F3F84" w:rsidP="008F3F84">
      <w:r>
        <w:tab/>
        <w:t>Endif</w:t>
      </w:r>
    </w:p>
    <w:p w:rsidR="008F3F84" w:rsidRDefault="008F3F84" w:rsidP="008F3F84">
      <w:r>
        <w:rPr>
          <w:rFonts w:hint="eastAsia"/>
        </w:rPr>
        <w:t>End</w:t>
      </w:r>
    </w:p>
    <w:p w:rsidR="00C11AE2" w:rsidRPr="00994457" w:rsidRDefault="00C11AE2" w:rsidP="00C11AE2"/>
    <w:p w:rsidR="00C11AE2" w:rsidRPr="008F3F84" w:rsidRDefault="00C11AE2" w:rsidP="00C11AE2">
      <w:r w:rsidRPr="008F3F84">
        <w:t>Procedure:</w:t>
      </w:r>
      <w:r w:rsidRPr="008F3F84">
        <w:rPr>
          <w:rFonts w:hint="eastAsia"/>
        </w:rPr>
        <w:t>任务清单界面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日历界面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进入日历视图界面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>I</w:t>
      </w:r>
      <w:r w:rsidRPr="008F3F84">
        <w:rPr>
          <w:rFonts w:hint="eastAsia"/>
        </w:rPr>
        <w:t>f</w:t>
      </w:r>
      <w:r w:rsidRPr="008F3F84">
        <w:t xml:space="preserve"> click </w:t>
      </w:r>
      <w:r w:rsidRPr="008F3F84">
        <w:rPr>
          <w:rFonts w:hint="eastAsia"/>
        </w:rPr>
        <w:t>设置界面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进入设置界面</w:t>
      </w:r>
    </w:p>
    <w:p w:rsidR="00C11AE2" w:rsidRPr="008F3F84" w:rsidRDefault="00C11AE2" w:rsidP="00C11AE2">
      <w:r w:rsidRPr="008F3F84">
        <w:rPr>
          <w:rFonts w:hint="eastAsia"/>
        </w:rPr>
        <w:t>End</w:t>
      </w:r>
      <w:r w:rsidRPr="008F3F84">
        <w:t xml:space="preserve"> if</w:t>
      </w:r>
    </w:p>
    <w:p w:rsidR="00C11AE2" w:rsidRPr="008F3F84" w:rsidRDefault="00C11AE2" w:rsidP="00C11AE2">
      <w:r w:rsidRPr="008F3F84">
        <w:rPr>
          <w:rFonts w:hint="eastAsia"/>
        </w:rPr>
        <w:t>If</w:t>
      </w:r>
      <w:r w:rsidRPr="008F3F84">
        <w:t xml:space="preserve"> click </w:t>
      </w:r>
      <w:r w:rsidRPr="008F3F84">
        <w:rPr>
          <w:rFonts w:hint="eastAsia"/>
        </w:rPr>
        <w:t>叶子计划界面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进入叶子计划界面</w:t>
      </w:r>
    </w:p>
    <w:p w:rsidR="00C11AE2" w:rsidRPr="008F3F84" w:rsidRDefault="00C11AE2" w:rsidP="00C11AE2">
      <w:r w:rsidRPr="008F3F84">
        <w:rPr>
          <w:rFonts w:hint="eastAsia"/>
        </w:rPr>
        <w:t>End</w:t>
      </w:r>
      <w:r w:rsidRPr="008F3F84">
        <w:t xml:space="preserve">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个人头像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进入个人信息界面</w:t>
      </w:r>
    </w:p>
    <w:p w:rsidR="00C11AE2" w:rsidRPr="008F3F84" w:rsidRDefault="00C11AE2" w:rsidP="00C11AE2">
      <w:r w:rsidRPr="008F3F84">
        <w:tab/>
        <w:t>End</w:t>
      </w:r>
      <w:r w:rsidRPr="008F3F84">
        <w:rPr>
          <w:rFonts w:hint="eastAsia"/>
        </w:rPr>
        <w:t>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清单设置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进入清单设置界面</w:t>
      </w:r>
    </w:p>
    <w:p w:rsidR="00C11AE2" w:rsidRPr="008F3F84" w:rsidRDefault="00C11AE2" w:rsidP="00C11AE2">
      <w:r w:rsidRPr="008F3F84">
        <w:tab/>
        <w:t>End</w:t>
      </w:r>
      <w:r w:rsidRPr="008F3F84">
        <w:rPr>
          <w:rFonts w:hint="eastAsia"/>
        </w:rPr>
        <w:t>if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显示默认清单中的事务列表</w:t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清单类别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显示选择的清单中的事务列表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新建事务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显示新建事务界面</w:t>
      </w:r>
    </w:p>
    <w:p w:rsidR="00C11AE2" w:rsidRPr="008F3F84" w:rsidRDefault="00C11AE2" w:rsidP="00C11AE2">
      <w:r w:rsidRPr="008F3F84">
        <w:tab/>
        <w:t>End if</w:t>
      </w:r>
      <w:r w:rsidRPr="008F3F84">
        <w:tab/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事务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显示事务修改界面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显示</w:t>
      </w:r>
      <w:r w:rsidRPr="008F3F84">
        <w:rPr>
          <w:rFonts w:hint="eastAsia"/>
        </w:rPr>
        <w:t>/</w:t>
      </w:r>
      <w:r w:rsidRPr="008F3F84">
        <w:rPr>
          <w:rFonts w:hint="eastAsia"/>
        </w:rPr>
        <w:t>隐藏已完成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</w:t>
      </w:r>
      <w:r w:rsidRPr="008F3F84">
        <w:rPr>
          <w:rFonts w:hint="eastAsia"/>
        </w:rPr>
        <w:t>/</w:t>
      </w:r>
      <w:r w:rsidRPr="008F3F84">
        <w:rPr>
          <w:rFonts w:hint="eastAsia"/>
        </w:rPr>
        <w:t>隐藏已完成的事务</w:t>
      </w:r>
    </w:p>
    <w:p w:rsidR="00C11AE2" w:rsidRPr="008F3F84" w:rsidRDefault="00C11AE2" w:rsidP="00C11AE2">
      <w:r w:rsidRPr="008F3F84">
        <w:lastRenderedPageBreak/>
        <w:tab/>
        <w:t>End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按事务优先级排序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事务列表按照优先级从高到低排序（默认为按时间排序）</w:t>
      </w:r>
    </w:p>
    <w:p w:rsidR="00C11AE2" w:rsidRPr="008F3F84" w:rsidRDefault="00C11AE2" w:rsidP="00C11AE2">
      <w:r w:rsidRPr="008F3F84">
        <w:tab/>
        <w:t>End if</w:t>
      </w:r>
    </w:p>
    <w:p w:rsidR="00C11AE2" w:rsidRDefault="00C11AE2" w:rsidP="00C11AE2">
      <w:r w:rsidRPr="008F3F84">
        <w:t>End</w:t>
      </w:r>
    </w:p>
    <w:p w:rsidR="00C11AE2" w:rsidRDefault="00C11AE2" w:rsidP="008F3F84"/>
    <w:p w:rsidR="00C11AE2" w:rsidRDefault="00C11AE2" w:rsidP="00C11AE2">
      <w:r>
        <w:t>Procedure:</w:t>
      </w:r>
      <w:r>
        <w:rPr>
          <w:rFonts w:hint="eastAsia"/>
        </w:rPr>
        <w:t>个人成就查询</w:t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退出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返回主界面</w:t>
      </w:r>
    </w:p>
    <w:p w:rsidR="00C11AE2" w:rsidRDefault="00C11AE2" w:rsidP="00C11AE2">
      <w:r>
        <w:tab/>
        <w:t>End if</w:t>
      </w:r>
    </w:p>
    <w:p w:rsidR="00C11AE2" w:rsidRDefault="00C11AE2" w:rsidP="00C11AE2">
      <w:r>
        <w:tab/>
        <w:t>Result1=</w:t>
      </w:r>
      <w:r>
        <w:rPr>
          <w:rFonts w:hint="eastAsia"/>
        </w:rPr>
        <w:t>用户的成就值</w:t>
      </w:r>
    </w:p>
    <w:p w:rsidR="00C11AE2" w:rsidRDefault="00C11AE2" w:rsidP="00C11AE2"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显示徽章（青铜管理员）</w:t>
      </w:r>
    </w:p>
    <w:p w:rsidR="00C11AE2" w:rsidRDefault="00C11AE2" w:rsidP="00C11AE2">
      <w:r>
        <w:tab/>
        <w:t>Elseif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500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显示徽章（白银管理员）</w:t>
      </w:r>
    </w:p>
    <w:p w:rsidR="00C11AE2" w:rsidRDefault="00C11AE2" w:rsidP="00C11AE2">
      <w:r>
        <w:tab/>
        <w:t>Elseif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显示徽章（黄金管理员）</w:t>
      </w:r>
    </w:p>
    <w:p w:rsidR="00C11AE2" w:rsidRDefault="00C11AE2" w:rsidP="00C11AE2">
      <w:r>
        <w:tab/>
        <w:t>Elseif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2000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显示徽章（钻石管理员）</w:t>
      </w:r>
    </w:p>
    <w:p w:rsidR="00C11AE2" w:rsidRDefault="00C11AE2" w:rsidP="00C11AE2">
      <w:r>
        <w:tab/>
        <w:t>Elseif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5000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显示徽章（日程达人）</w:t>
      </w:r>
    </w:p>
    <w:p w:rsidR="00C11AE2" w:rsidRDefault="00C11AE2" w:rsidP="00C11AE2">
      <w:pPr>
        <w:ind w:firstLine="420"/>
      </w:pPr>
      <w:r>
        <w:t>Elseif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显示徽章（日程王者）</w:t>
      </w:r>
    </w:p>
    <w:p w:rsidR="00C11AE2" w:rsidRDefault="00C11AE2" w:rsidP="00C11AE2">
      <w:r>
        <w:tab/>
        <w:t>End if</w:t>
      </w:r>
    </w:p>
    <w:p w:rsidR="00C11AE2" w:rsidRDefault="00C11AE2" w:rsidP="00C11AE2">
      <w:r>
        <w:tab/>
        <w:t>Result2=</w:t>
      </w:r>
      <w:r>
        <w:rPr>
          <w:rFonts w:hint="eastAsia"/>
        </w:rPr>
        <w:t>本周任务信息</w:t>
      </w:r>
    </w:p>
    <w:p w:rsidR="00C11AE2" w:rsidRPr="00B71677" w:rsidRDefault="00C11AE2" w:rsidP="00C11AE2"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>）输出本周每日任务完成情况的柱状统计图</w:t>
      </w:r>
    </w:p>
    <w:p w:rsidR="00C11AE2" w:rsidRDefault="00C11AE2" w:rsidP="00C11AE2"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>）输出本周任务的完成情况的饼状图</w:t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历史统计</w:t>
      </w:r>
    </w:p>
    <w:p w:rsidR="00C11AE2" w:rsidRDefault="00C11AE2" w:rsidP="00C11AE2">
      <w:r>
        <w:tab/>
      </w:r>
      <w:r>
        <w:tab/>
        <w:t>Result3=</w:t>
      </w:r>
      <w:r>
        <w:rPr>
          <w:rFonts w:hint="eastAsia"/>
        </w:rPr>
        <w:t>用户所有任务信息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3</w:t>
      </w:r>
      <w:r>
        <w:rPr>
          <w:rFonts w:hint="eastAsia"/>
        </w:rPr>
        <w:t>）输出本月每日任务完成情况折线统计图</w:t>
      </w:r>
    </w:p>
    <w:p w:rsidR="00C11AE2" w:rsidRPr="00B71677" w:rsidRDefault="00C11AE2" w:rsidP="00C11AE2">
      <w:r>
        <w:tab/>
        <w:t>End if</w:t>
      </w:r>
    </w:p>
    <w:p w:rsidR="00C11AE2" w:rsidRDefault="00C11AE2" w:rsidP="008F3F84">
      <w:r>
        <w:rPr>
          <w:rFonts w:hint="eastAsia"/>
        </w:rPr>
        <w:t>End</w:t>
      </w:r>
    </w:p>
    <w:p w:rsidR="008F3F84" w:rsidRDefault="008F3F84" w:rsidP="008F3F84">
      <w:pPr>
        <w:pStyle w:val="4"/>
      </w:pPr>
      <w:bookmarkStart w:id="63" w:name="_Toc514565084"/>
      <w:r w:rsidRPr="001B60D3">
        <w:rPr>
          <w:rFonts w:hint="eastAsia"/>
        </w:rPr>
        <w:t>3</w:t>
      </w:r>
      <w:r>
        <w:t>.3.1.5</w:t>
      </w:r>
      <w:r>
        <w:rPr>
          <w:rFonts w:hint="eastAsia"/>
        </w:rPr>
        <w:t>申诉</w:t>
      </w:r>
      <w:r w:rsidRPr="001B60D3">
        <w:t>管理子系统</w:t>
      </w:r>
      <w:r>
        <w:rPr>
          <w:rFonts w:hint="eastAsia"/>
        </w:rPr>
        <w:t>5</w:t>
      </w:r>
      <w:r w:rsidRPr="001B60D3">
        <w:rPr>
          <w:rFonts w:hint="eastAsia"/>
        </w:rPr>
        <w:t>.0</w:t>
      </w:r>
      <w:bookmarkEnd w:id="63"/>
    </w:p>
    <w:p w:rsidR="008F3F84" w:rsidRDefault="008F3F84" w:rsidP="008F3F84">
      <w:pPr>
        <w:pStyle w:val="5"/>
      </w:pPr>
      <w:bookmarkStart w:id="64" w:name="_Toc514565085"/>
      <w:r>
        <w:rPr>
          <w:rFonts w:hint="eastAsia"/>
        </w:rPr>
        <w:t>3.3.1.5.1</w:t>
      </w:r>
      <w:r>
        <w:rPr>
          <w:rFonts w:hint="eastAsia"/>
        </w:rPr>
        <w:t>新建</w:t>
      </w:r>
      <w:r>
        <w:rPr>
          <w:rFonts w:hint="eastAsia"/>
        </w:rPr>
        <w:t>5.1</w:t>
      </w:r>
      <w:bookmarkEnd w:id="64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账户申诉界面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用户名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昵称</w:t>
      </w:r>
    </w:p>
    <w:p w:rsidR="00540490" w:rsidRDefault="00540490" w:rsidP="00540490">
      <w:r>
        <w:rPr>
          <w:rFonts w:hint="eastAsia"/>
        </w:rPr>
        <w:tab/>
        <w:t xml:space="preserve">read </w:t>
      </w:r>
      <w:r>
        <w:rPr>
          <w:rFonts w:hint="eastAsia"/>
        </w:rPr>
        <w:t>邮箱</w:t>
      </w:r>
    </w:p>
    <w:p w:rsidR="00540490" w:rsidRDefault="00540490" w:rsidP="00540490">
      <w:r>
        <w:rPr>
          <w:rFonts w:hint="eastAsia"/>
        </w:rPr>
        <w:tab/>
        <w:t xml:space="preserve">if click </w:t>
      </w:r>
      <w:r>
        <w:rPr>
          <w:rFonts w:hint="eastAsia"/>
        </w:rPr>
        <w:t>提交申诉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跳转至申诉验证界面</w:t>
      </w:r>
    </w:p>
    <w:p w:rsidR="00540490" w:rsidRDefault="00540490" w:rsidP="00540490">
      <w:r>
        <w:lastRenderedPageBreak/>
        <w:tab/>
        <w:t>End if</w:t>
      </w:r>
    </w:p>
    <w:p w:rsidR="00540490" w:rsidRPr="00540490" w:rsidRDefault="00540490" w:rsidP="00540490">
      <w:r>
        <w:t>End</w:t>
      </w:r>
    </w:p>
    <w:p w:rsidR="008F3F84" w:rsidRDefault="008F3F84" w:rsidP="008F3F84">
      <w:pPr>
        <w:pStyle w:val="5"/>
      </w:pPr>
      <w:bookmarkStart w:id="65" w:name="_Toc514565086"/>
      <w:r>
        <w:rPr>
          <w:rFonts w:hint="eastAsia"/>
        </w:rPr>
        <w:t>3.3.1.5.2</w:t>
      </w:r>
      <w:r w:rsidR="00540490">
        <w:rPr>
          <w:rFonts w:hint="eastAsia"/>
        </w:rPr>
        <w:t>申诉验证</w:t>
      </w:r>
      <w:r>
        <w:rPr>
          <w:rFonts w:hint="eastAsia"/>
        </w:rPr>
        <w:t>5.2</w:t>
      </w:r>
      <w:bookmarkEnd w:id="65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申述验证</w:t>
      </w:r>
    </w:p>
    <w:p w:rsidR="00540490" w:rsidRDefault="00540490" w:rsidP="00540490">
      <w:r>
        <w:rPr>
          <w:rFonts w:hint="eastAsia"/>
        </w:rPr>
        <w:tab/>
        <w:t xml:space="preserve">if 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忘记密码“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，跳转至申述界面</w:t>
      </w:r>
    </w:p>
    <w:p w:rsidR="00540490" w:rsidRDefault="00540490" w:rsidP="00540490">
      <w:r>
        <w:tab/>
      </w:r>
      <w:r>
        <w:tab/>
      </w:r>
      <w:r>
        <w:tab/>
        <w:t>do case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 </w:t>
      </w:r>
      <w:r>
        <w:rPr>
          <w:rFonts w:hint="eastAsia"/>
        </w:rPr>
        <w:t>选择“邮箱找回方式”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调用邮箱申述模块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返回的是验证成功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调用重置密码模块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540490" w:rsidRDefault="00540490" w:rsidP="00540490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验证失败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手机短信找回方式“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调用短信申述模块</w:t>
      </w:r>
    </w:p>
    <w:p w:rsidR="00540490" w:rsidRDefault="00540490" w:rsidP="00540490">
      <w:r>
        <w:tab/>
      </w:r>
      <w:r>
        <w:tab/>
      </w:r>
      <w:r>
        <w:tab/>
        <w:t>end case</w:t>
      </w:r>
    </w:p>
    <w:p w:rsidR="00540490" w:rsidRDefault="00540490" w:rsidP="00540490">
      <w:r>
        <w:tab/>
        <w:t>end if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 xml:space="preserve">procedure </w:t>
      </w:r>
      <w:r>
        <w:rPr>
          <w:rFonts w:hint="eastAsia"/>
        </w:rPr>
        <w:t>邮箱申述模块</w:t>
      </w:r>
      <w:r>
        <w:rPr>
          <w:rFonts w:hint="eastAsia"/>
        </w:rPr>
        <w:t xml:space="preserve"> is</w:t>
      </w:r>
    </w:p>
    <w:p w:rsidR="00540490" w:rsidRDefault="00540490" w:rsidP="00540490">
      <w:r>
        <w:tab/>
        <w:t>begin</w:t>
      </w:r>
    </w:p>
    <w:p w:rsidR="00540490" w:rsidRDefault="00540490" w:rsidP="00540490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请用户输入用于验证的邮箱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点击发送验证邮件至邮箱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获取数据库中该用户的注册邮箱信息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用于验证的邮箱</w:t>
      </w:r>
      <w:r>
        <w:rPr>
          <w:rFonts w:hint="eastAsia"/>
        </w:rPr>
        <w:t>=</w:t>
      </w:r>
      <w:r>
        <w:rPr>
          <w:rFonts w:hint="eastAsia"/>
        </w:rPr>
        <w:t>注册邮箱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验证码及验证</w:t>
      </w:r>
      <w:proofErr w:type="gramEnd"/>
      <w:r>
        <w:rPr>
          <w:rFonts w:hint="eastAsia"/>
        </w:rPr>
        <w:t>网址至用户邮箱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获取输入的验证</w:t>
      </w:r>
      <w:proofErr w:type="gramStart"/>
      <w:r>
        <w:rPr>
          <w:rFonts w:hint="eastAsia"/>
        </w:rPr>
        <w:t>码或者</w:t>
      </w:r>
      <w:proofErr w:type="gramEnd"/>
      <w:r>
        <w:rPr>
          <w:rFonts w:hint="eastAsia"/>
        </w:rPr>
        <w:t>验证网址点击信息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邮箱验证成功或者验证码输入正确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返回验证成功</w:t>
      </w:r>
    </w:p>
    <w:p w:rsidR="00540490" w:rsidRDefault="00540490" w:rsidP="00540490">
      <w:r>
        <w:tab/>
      </w:r>
      <w:r>
        <w:tab/>
      </w:r>
      <w:r>
        <w:tab/>
      </w:r>
      <w:r>
        <w:tab/>
      </w:r>
      <w:r>
        <w:tab/>
        <w:t>else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返回验证失败</w:t>
      </w:r>
    </w:p>
    <w:p w:rsidR="00540490" w:rsidRDefault="00540490" w:rsidP="00540490">
      <w:r>
        <w:tab/>
      </w:r>
      <w:r>
        <w:tab/>
      </w:r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</w:r>
      <w:r>
        <w:tab/>
        <w:t xml:space="preserve">else 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输入的邮箱与注册邮箱不一致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重新开始循环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tab/>
        <w:t>end loop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 xml:space="preserve">procedure </w:t>
      </w:r>
      <w:r>
        <w:rPr>
          <w:rFonts w:hint="eastAsia"/>
        </w:rPr>
        <w:t>短信申述模块</w:t>
      </w:r>
      <w:r>
        <w:rPr>
          <w:rFonts w:hint="eastAsia"/>
        </w:rPr>
        <w:t xml:space="preserve"> is</w:t>
      </w:r>
    </w:p>
    <w:p w:rsidR="00540490" w:rsidRDefault="00540490" w:rsidP="00540490">
      <w:r>
        <w:tab/>
        <w:t>begin</w:t>
      </w:r>
    </w:p>
    <w:p w:rsidR="00540490" w:rsidRDefault="00540490" w:rsidP="00540490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和谐了一部分的手机号，请输入您的手机号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点击发送验证码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获取数据库中该用户的手机号码信息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输入的手机号</w:t>
      </w:r>
      <w:r>
        <w:rPr>
          <w:rFonts w:hint="eastAsia"/>
        </w:rPr>
        <w:t>=</w:t>
      </w:r>
      <w:r>
        <w:rPr>
          <w:rFonts w:hint="eastAsia"/>
        </w:rPr>
        <w:t>绑定的手机号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发送验证码短信至该用户手机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获取用户输入的验证码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验证码输入正确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返回验证成功</w:t>
      </w:r>
    </w:p>
    <w:p w:rsidR="00540490" w:rsidRDefault="00540490" w:rsidP="00540490">
      <w:r>
        <w:tab/>
      </w:r>
      <w:r>
        <w:tab/>
      </w:r>
      <w:r>
        <w:tab/>
      </w:r>
      <w:r>
        <w:tab/>
      </w:r>
      <w:r>
        <w:tab/>
        <w:t>else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返回验证失败</w:t>
      </w:r>
    </w:p>
    <w:p w:rsidR="00540490" w:rsidRDefault="00540490" w:rsidP="00540490">
      <w:r>
        <w:tab/>
      </w:r>
      <w:r>
        <w:tab/>
      </w:r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</w:r>
      <w:r>
        <w:tab/>
        <w:t xml:space="preserve">else 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输入的手机号码与绑定的手机号码不一致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重新开始循环</w:t>
      </w:r>
    </w:p>
    <w:p w:rsidR="00540490" w:rsidRDefault="00540490" w:rsidP="00540490">
      <w:r>
        <w:tab/>
      </w:r>
      <w:r>
        <w:tab/>
      </w:r>
      <w:r>
        <w:tab/>
        <w:t>end if</w:t>
      </w:r>
    </w:p>
    <w:p w:rsidR="00540490" w:rsidRDefault="00540490" w:rsidP="00540490">
      <w:r>
        <w:tab/>
      </w:r>
      <w:r>
        <w:tab/>
        <w:t>end if</w:t>
      </w:r>
    </w:p>
    <w:p w:rsidR="00540490" w:rsidRDefault="00540490" w:rsidP="00540490">
      <w:r>
        <w:tab/>
        <w:t>end loop</w:t>
      </w:r>
    </w:p>
    <w:p w:rsidR="00540490" w:rsidRPr="00540490" w:rsidRDefault="00540490" w:rsidP="00540490">
      <w:r>
        <w:t>end</w:t>
      </w:r>
    </w:p>
    <w:p w:rsidR="008F3F84" w:rsidRDefault="008F3F84" w:rsidP="008F3F84">
      <w:pPr>
        <w:pStyle w:val="5"/>
      </w:pPr>
      <w:bookmarkStart w:id="66" w:name="_Toc514565087"/>
      <w:r>
        <w:t>3.3.1.5.3</w:t>
      </w:r>
      <w:r w:rsidR="00540490">
        <w:rPr>
          <w:rFonts w:hint="eastAsia"/>
        </w:rPr>
        <w:t>重置密码</w:t>
      </w:r>
      <w:r>
        <w:rPr>
          <w:rFonts w:hint="eastAsia"/>
        </w:rPr>
        <w:t>5.3</w:t>
      </w:r>
      <w:bookmarkEnd w:id="66"/>
    </w:p>
    <w:p w:rsidR="00540490" w:rsidRDefault="00540490" w:rsidP="00540490">
      <w:r>
        <w:rPr>
          <w:rFonts w:hint="eastAsia"/>
        </w:rPr>
        <w:t xml:space="preserve">procedure </w:t>
      </w:r>
      <w:r>
        <w:rPr>
          <w:rFonts w:hint="eastAsia"/>
        </w:rPr>
        <w:t>重置密码模块</w:t>
      </w:r>
      <w:r>
        <w:rPr>
          <w:rFonts w:hint="eastAsia"/>
        </w:rPr>
        <w:t xml:space="preserve"> is</w:t>
      </w:r>
    </w:p>
    <w:p w:rsidR="00540490" w:rsidRDefault="00540490" w:rsidP="00540490">
      <w:r>
        <w:tab/>
        <w:t xml:space="preserve">begin </w:t>
      </w:r>
    </w:p>
    <w:p w:rsidR="00540490" w:rsidRDefault="00540490" w:rsidP="00540490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请输入新密码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请输入确认密码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获取用户输入的确认密码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输入的新密码</w:t>
      </w:r>
      <w:r>
        <w:rPr>
          <w:rFonts w:hint="eastAsia"/>
        </w:rPr>
        <w:t>=</w:t>
      </w:r>
      <w:r>
        <w:rPr>
          <w:rFonts w:hint="eastAsia"/>
        </w:rPr>
        <w:t>确认密码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跳出循环</w:t>
      </w:r>
    </w:p>
    <w:p w:rsidR="00540490" w:rsidRDefault="00540490" w:rsidP="00540490">
      <w:r>
        <w:tab/>
        <w:t>end loop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返回重置成功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回到登陆界面</w:t>
      </w:r>
    </w:p>
    <w:p w:rsidR="00540490" w:rsidRPr="00540490" w:rsidRDefault="00540490" w:rsidP="00540490">
      <w:r>
        <w:t>end</w:t>
      </w:r>
    </w:p>
    <w:p w:rsidR="008F3F84" w:rsidRDefault="008F3F84" w:rsidP="008F3F84">
      <w:pPr>
        <w:pStyle w:val="4"/>
      </w:pPr>
      <w:bookmarkStart w:id="67" w:name="_Toc514565088"/>
      <w:r w:rsidRPr="001B60D3">
        <w:rPr>
          <w:rFonts w:hint="eastAsia"/>
        </w:rPr>
        <w:lastRenderedPageBreak/>
        <w:t>3</w:t>
      </w:r>
      <w:r>
        <w:t>.3.1.6</w:t>
      </w:r>
      <w:r w:rsidR="00540490">
        <w:rPr>
          <w:rFonts w:hint="eastAsia"/>
        </w:rPr>
        <w:t>叶子计时</w:t>
      </w:r>
      <w:r w:rsidRPr="001B60D3">
        <w:t>子系统</w:t>
      </w:r>
      <w:r>
        <w:rPr>
          <w:rFonts w:hint="eastAsia"/>
        </w:rPr>
        <w:t>6</w:t>
      </w:r>
      <w:r w:rsidRPr="001B60D3">
        <w:rPr>
          <w:rFonts w:hint="eastAsia"/>
        </w:rPr>
        <w:t>.0</w:t>
      </w:r>
      <w:bookmarkEnd w:id="67"/>
    </w:p>
    <w:p w:rsidR="008F3F84" w:rsidRDefault="008F3F84" w:rsidP="008F3F84">
      <w:pPr>
        <w:pStyle w:val="5"/>
      </w:pPr>
      <w:bookmarkStart w:id="68" w:name="_Toc514565089"/>
      <w:r>
        <w:rPr>
          <w:rFonts w:hint="eastAsia"/>
        </w:rPr>
        <w:t>3.3.1.6.1</w:t>
      </w:r>
      <w:r w:rsidR="00540490">
        <w:rPr>
          <w:rFonts w:hint="eastAsia"/>
        </w:rPr>
        <w:t>计时</w:t>
      </w:r>
      <w:r>
        <w:rPr>
          <w:rFonts w:hint="eastAsia"/>
        </w:rPr>
        <w:t>6.1</w:t>
      </w:r>
      <w:bookmarkEnd w:id="68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计时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调用数据库事务查询模块（见</w:t>
      </w:r>
      <w:r>
        <w:rPr>
          <w:rFonts w:hint="eastAsia"/>
        </w:rPr>
        <w:t>2.4</w:t>
      </w:r>
      <w:r>
        <w:rPr>
          <w:rFonts w:hint="eastAsia"/>
        </w:rPr>
        <w:t>）</w:t>
      </w:r>
    </w:p>
    <w:p w:rsidR="00540490" w:rsidRDefault="00540490" w:rsidP="00540490">
      <w:r>
        <w:rPr>
          <w:rFonts w:hint="eastAsia"/>
        </w:rPr>
        <w:tab/>
        <w:t xml:space="preserve">print </w:t>
      </w:r>
      <w:r>
        <w:rPr>
          <w:rFonts w:hint="eastAsia"/>
        </w:rPr>
        <w:t>事务列表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选取任务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返回叶子计时界面并开始</w:t>
      </w:r>
    </w:p>
    <w:p w:rsidR="00540490" w:rsidRPr="00540490" w:rsidRDefault="00540490" w:rsidP="00540490">
      <w:r>
        <w:t>end</w:t>
      </w:r>
    </w:p>
    <w:p w:rsidR="008F3F84" w:rsidRPr="008F3F84" w:rsidRDefault="008F3F84" w:rsidP="008F3F84">
      <w:pPr>
        <w:pStyle w:val="5"/>
      </w:pPr>
      <w:bookmarkStart w:id="69" w:name="_Toc514565090"/>
      <w:r>
        <w:t>3.3.1.6.</w:t>
      </w:r>
      <w:r w:rsidR="00540490">
        <w:t>2</w:t>
      </w:r>
      <w:r w:rsidR="00540490">
        <w:rPr>
          <w:rFonts w:hint="eastAsia"/>
        </w:rPr>
        <w:t>提醒</w:t>
      </w:r>
      <w:r w:rsidR="00540490">
        <w:rPr>
          <w:rFonts w:hint="eastAsia"/>
        </w:rPr>
        <w:t>6</w:t>
      </w:r>
      <w:r w:rsidR="00540490">
        <w:t>.2</w:t>
      </w:r>
      <w:bookmarkEnd w:id="69"/>
    </w:p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叶子计时提醒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调用数据库叶子计时提醒设置查询模块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调用系统提醒方式</w:t>
      </w:r>
    </w:p>
    <w:p w:rsidR="00540490" w:rsidRDefault="00540490" w:rsidP="00540490">
      <w:r>
        <w:rPr>
          <w:rFonts w:hint="eastAsia"/>
        </w:rPr>
        <w:tab/>
        <w:t xml:space="preserve">click </w:t>
      </w:r>
      <w:r>
        <w:rPr>
          <w:rFonts w:hint="eastAsia"/>
        </w:rPr>
        <w:t>完成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更新事务信息主文件（记录完成时间）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叶子数</w:t>
      </w:r>
      <w:r>
        <w:rPr>
          <w:rFonts w:hint="eastAsia"/>
        </w:rPr>
        <w:t>+1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关闭提醒界面</w:t>
      </w:r>
    </w:p>
    <w:p w:rsidR="00540490" w:rsidRDefault="00540490" w:rsidP="00540490">
      <w:r>
        <w:t>end</w:t>
      </w:r>
    </w:p>
    <w:p w:rsidR="00540490" w:rsidRDefault="00540490" w:rsidP="00540490"/>
    <w:p w:rsidR="00540490" w:rsidRDefault="00540490" w:rsidP="00540490">
      <w:r>
        <w:rPr>
          <w:rFonts w:hint="eastAsia"/>
        </w:rPr>
        <w:t>procedure:</w:t>
      </w:r>
      <w:r>
        <w:rPr>
          <w:rFonts w:hint="eastAsia"/>
        </w:rPr>
        <w:t>数据库叶子计时提醒设置查询</w:t>
      </w:r>
    </w:p>
    <w:p w:rsidR="00540490" w:rsidRDefault="00540490" w:rsidP="00540490">
      <w:r>
        <w:rPr>
          <w:rFonts w:hint="eastAsia"/>
        </w:rPr>
        <w:tab/>
      </w:r>
      <w:r>
        <w:rPr>
          <w:rFonts w:hint="eastAsia"/>
        </w:rPr>
        <w:t>查询操作</w:t>
      </w:r>
    </w:p>
    <w:p w:rsidR="00C11AE2" w:rsidRDefault="00540490" w:rsidP="00540490">
      <w:r>
        <w:t>End</w:t>
      </w:r>
    </w:p>
    <w:p w:rsidR="00540490" w:rsidRDefault="00540490" w:rsidP="00540490">
      <w:pPr>
        <w:pStyle w:val="5"/>
      </w:pPr>
      <w:bookmarkStart w:id="70" w:name="_Toc514565091"/>
      <w:r>
        <w:rPr>
          <w:rFonts w:hint="eastAsia"/>
        </w:rPr>
        <w:t>3</w:t>
      </w:r>
      <w:r>
        <w:t>.3.1.6.3</w:t>
      </w:r>
      <w:r>
        <w:rPr>
          <w:rFonts w:hint="eastAsia"/>
        </w:rPr>
        <w:t>统计信息</w:t>
      </w:r>
      <w:r>
        <w:rPr>
          <w:rFonts w:hint="eastAsia"/>
        </w:rPr>
        <w:t>6</w:t>
      </w:r>
      <w:r>
        <w:t>.3</w:t>
      </w:r>
      <w:bookmarkEnd w:id="70"/>
    </w:p>
    <w:p w:rsidR="00B65DC5" w:rsidRDefault="00B65DC5" w:rsidP="00B65DC5">
      <w:r>
        <w:rPr>
          <w:rFonts w:hint="eastAsia"/>
        </w:rPr>
        <w:t>procedure:</w:t>
      </w:r>
      <w:r>
        <w:rPr>
          <w:rFonts w:hint="eastAsia"/>
        </w:rPr>
        <w:t>叶子计时统计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>调用数据库叶子计时统计查询模块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>获取系统时间</w:t>
      </w:r>
    </w:p>
    <w:p w:rsidR="00B65DC5" w:rsidRDefault="00B65DC5" w:rsidP="00B65DC5">
      <w:r>
        <w:rPr>
          <w:rFonts w:hint="eastAsia"/>
        </w:rPr>
        <w:tab/>
        <w:t>result1=</w:t>
      </w:r>
      <w:r>
        <w:rPr>
          <w:rFonts w:hint="eastAsia"/>
        </w:rPr>
        <w:t>计算今日收成</w:t>
      </w:r>
    </w:p>
    <w:p w:rsidR="00B65DC5" w:rsidRDefault="00B65DC5" w:rsidP="00B65DC5">
      <w:r>
        <w:tab/>
        <w:t>print result1</w:t>
      </w:r>
    </w:p>
    <w:p w:rsidR="00B65DC5" w:rsidRDefault="00B65DC5" w:rsidP="00B65DC5">
      <w:r>
        <w:rPr>
          <w:rFonts w:hint="eastAsia"/>
        </w:rPr>
        <w:tab/>
        <w:t>result2=</w:t>
      </w:r>
      <w:r>
        <w:rPr>
          <w:rFonts w:hint="eastAsia"/>
        </w:rPr>
        <w:t>计算本周收成</w:t>
      </w:r>
    </w:p>
    <w:p w:rsidR="00B65DC5" w:rsidRDefault="00B65DC5" w:rsidP="00B65DC5">
      <w:r>
        <w:tab/>
        <w:t>print result2</w:t>
      </w:r>
    </w:p>
    <w:p w:rsidR="00B65DC5" w:rsidRDefault="00B65DC5" w:rsidP="00B65DC5">
      <w:r>
        <w:rPr>
          <w:rFonts w:hint="eastAsia"/>
        </w:rPr>
        <w:tab/>
        <w:t>result3=</w:t>
      </w:r>
      <w:r>
        <w:rPr>
          <w:rFonts w:hint="eastAsia"/>
        </w:rPr>
        <w:t>计算总收成</w:t>
      </w:r>
    </w:p>
    <w:p w:rsidR="00B65DC5" w:rsidRDefault="00B65DC5" w:rsidP="00B65DC5">
      <w:r>
        <w:tab/>
        <w:t>print result3</w:t>
      </w:r>
    </w:p>
    <w:p w:rsidR="00B65DC5" w:rsidRDefault="00B65DC5" w:rsidP="00B65DC5">
      <w:r>
        <w:rPr>
          <w:rFonts w:hint="eastAsia"/>
        </w:rPr>
        <w:tab/>
        <w:t>result4=</w:t>
      </w:r>
      <w:r>
        <w:rPr>
          <w:rFonts w:hint="eastAsia"/>
        </w:rPr>
        <w:t>计算今日专注时长</w:t>
      </w:r>
    </w:p>
    <w:p w:rsidR="00B65DC5" w:rsidRDefault="00B65DC5" w:rsidP="00B65DC5">
      <w:r>
        <w:tab/>
        <w:t>print result4</w:t>
      </w:r>
    </w:p>
    <w:p w:rsidR="00B65DC5" w:rsidRDefault="00B65DC5" w:rsidP="00B65DC5">
      <w:r>
        <w:rPr>
          <w:rFonts w:hint="eastAsia"/>
        </w:rPr>
        <w:tab/>
        <w:t>result5=</w:t>
      </w:r>
      <w:r>
        <w:rPr>
          <w:rFonts w:hint="eastAsia"/>
        </w:rPr>
        <w:t>计算本周专注时长</w:t>
      </w:r>
    </w:p>
    <w:p w:rsidR="00B65DC5" w:rsidRDefault="00B65DC5" w:rsidP="00B65DC5">
      <w:r>
        <w:tab/>
        <w:t>print result5</w:t>
      </w:r>
    </w:p>
    <w:p w:rsidR="00B65DC5" w:rsidRDefault="00B65DC5" w:rsidP="00B65DC5">
      <w:r>
        <w:rPr>
          <w:rFonts w:hint="eastAsia"/>
        </w:rPr>
        <w:lastRenderedPageBreak/>
        <w:tab/>
        <w:t>result6=</w:t>
      </w:r>
      <w:r>
        <w:rPr>
          <w:rFonts w:hint="eastAsia"/>
        </w:rPr>
        <w:t>计算总专注时长</w:t>
      </w:r>
    </w:p>
    <w:p w:rsidR="00B65DC5" w:rsidRDefault="00B65DC5" w:rsidP="00B65DC5">
      <w:r>
        <w:tab/>
        <w:t>print result6</w:t>
      </w:r>
    </w:p>
    <w:p w:rsidR="00B65DC5" w:rsidRDefault="00B65DC5" w:rsidP="00B65DC5">
      <w:r>
        <w:t>end</w:t>
      </w:r>
    </w:p>
    <w:p w:rsidR="00B65DC5" w:rsidRDefault="00B65DC5" w:rsidP="00B65DC5"/>
    <w:p w:rsidR="00B65DC5" w:rsidRDefault="00B65DC5" w:rsidP="00B65DC5">
      <w:proofErr w:type="spellStart"/>
      <w:r>
        <w:rPr>
          <w:rFonts w:hint="eastAsia"/>
        </w:rPr>
        <w:t>proceudure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数据库叶子计时统计查询</w:t>
      </w:r>
    </w:p>
    <w:p w:rsidR="00B65DC5" w:rsidRDefault="00B65DC5" w:rsidP="00B65DC5">
      <w:r>
        <w:rPr>
          <w:rFonts w:hint="eastAsia"/>
        </w:rPr>
        <w:tab/>
      </w:r>
      <w:r>
        <w:rPr>
          <w:rFonts w:hint="eastAsia"/>
        </w:rPr>
        <w:t>查询操作</w:t>
      </w:r>
    </w:p>
    <w:p w:rsidR="00B65DC5" w:rsidRPr="00B65DC5" w:rsidRDefault="00B65DC5" w:rsidP="00B65DC5">
      <w:r>
        <w:t>end</w:t>
      </w:r>
    </w:p>
    <w:p w:rsidR="000A6CED" w:rsidRPr="00ED27BC" w:rsidRDefault="004E7E37" w:rsidP="00ED27BC">
      <w:pPr>
        <w:pStyle w:val="2"/>
      </w:pPr>
      <w:bookmarkStart w:id="71" w:name="_Toc514565092"/>
      <w:r w:rsidRPr="00ED27BC">
        <w:rPr>
          <w:rFonts w:hint="eastAsia"/>
        </w:rPr>
        <w:t>3.</w:t>
      </w:r>
      <w:r w:rsidR="00642E91" w:rsidRPr="00ED27BC">
        <w:t>4PAD</w:t>
      </w:r>
      <w:r w:rsidR="00642E91" w:rsidRPr="00ED27BC">
        <w:rPr>
          <w:rFonts w:hint="eastAsia"/>
        </w:rPr>
        <w:t>图</w:t>
      </w:r>
      <w:bookmarkEnd w:id="71"/>
    </w:p>
    <w:p w:rsidR="00642E91" w:rsidRPr="00ED27BC" w:rsidRDefault="00642E91" w:rsidP="00ED27BC">
      <w:pPr>
        <w:pStyle w:val="3"/>
      </w:pPr>
      <w:bookmarkStart w:id="72" w:name="_Toc514565093"/>
      <w:r w:rsidRPr="00ED27BC">
        <w:rPr>
          <w:rFonts w:hint="eastAsia"/>
        </w:rPr>
        <w:t>3</w:t>
      </w:r>
      <w:r w:rsidRPr="00ED27BC">
        <w:t>.4.1</w:t>
      </w:r>
      <w:r w:rsidRPr="00ED27BC">
        <w:rPr>
          <w:rFonts w:hint="eastAsia"/>
        </w:rPr>
        <w:t>用户注册模块</w:t>
      </w:r>
      <w:r w:rsidRPr="00ED27BC">
        <w:rPr>
          <w:rFonts w:hint="eastAsia"/>
        </w:rPr>
        <w:t>PAD</w:t>
      </w:r>
      <w:r w:rsidRPr="00ED27BC">
        <w:rPr>
          <w:rFonts w:hint="eastAsia"/>
        </w:rPr>
        <w:t>图</w:t>
      </w:r>
      <w:bookmarkEnd w:id="72"/>
    </w:p>
    <w:p w:rsidR="00642E91" w:rsidRDefault="00C37DF7" w:rsidP="00642E91">
      <w:pPr>
        <w:rPr>
          <w:noProof/>
        </w:rPr>
      </w:pPr>
      <w:r>
        <w:rPr>
          <w:noProof/>
        </w:rPr>
        <w:drawing>
          <wp:inline distT="0" distB="0" distL="0" distR="0" wp14:anchorId="10BFDE8F" wp14:editId="33E7869C">
            <wp:extent cx="5142857" cy="526666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7" w:rsidRDefault="00C37DF7" w:rsidP="00C37DF7">
      <w:pPr>
        <w:pStyle w:val="3"/>
        <w:rPr>
          <w:noProof/>
        </w:rPr>
      </w:pPr>
      <w:bookmarkStart w:id="73" w:name="_Toc514565094"/>
      <w:r>
        <w:rPr>
          <w:rFonts w:hint="eastAsia"/>
          <w:noProof/>
        </w:rPr>
        <w:lastRenderedPageBreak/>
        <w:t>3</w:t>
      </w:r>
      <w:r>
        <w:rPr>
          <w:noProof/>
        </w:rPr>
        <w:t>.4.2</w:t>
      </w:r>
      <w:r>
        <w:rPr>
          <w:rFonts w:hint="eastAsia"/>
          <w:noProof/>
        </w:rPr>
        <w:t>用户登录模块</w:t>
      </w:r>
      <w:r>
        <w:rPr>
          <w:rFonts w:hint="eastAsia"/>
          <w:noProof/>
        </w:rPr>
        <w:t>PAD</w:t>
      </w:r>
      <w:r>
        <w:rPr>
          <w:rFonts w:hint="eastAsia"/>
          <w:noProof/>
        </w:rPr>
        <w:t>图</w:t>
      </w:r>
      <w:bookmarkEnd w:id="73"/>
    </w:p>
    <w:p w:rsidR="00C37DF7" w:rsidRDefault="00C37DF7" w:rsidP="00C37DF7">
      <w:r>
        <w:rPr>
          <w:noProof/>
        </w:rPr>
        <w:drawing>
          <wp:inline distT="0" distB="0" distL="0" distR="0" wp14:anchorId="38735D43" wp14:editId="2D9136CF">
            <wp:extent cx="5274310" cy="2947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7" w:rsidRDefault="00C37DF7" w:rsidP="00C37DF7">
      <w:pPr>
        <w:pStyle w:val="3"/>
      </w:pPr>
      <w:bookmarkStart w:id="74" w:name="_Toc514565095"/>
      <w:r>
        <w:rPr>
          <w:rFonts w:hint="eastAsia"/>
        </w:rPr>
        <w:t>3</w:t>
      </w:r>
      <w:r>
        <w:t>.4.3</w:t>
      </w:r>
      <w:r>
        <w:rPr>
          <w:rFonts w:hint="eastAsia"/>
        </w:rPr>
        <w:t>用户信息管理模块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4"/>
    </w:p>
    <w:p w:rsidR="00C37DF7" w:rsidRDefault="00C37DF7" w:rsidP="00C37DF7">
      <w:r>
        <w:rPr>
          <w:noProof/>
        </w:rPr>
        <w:drawing>
          <wp:inline distT="0" distB="0" distL="0" distR="0" wp14:anchorId="173B49B8" wp14:editId="1E59ED65">
            <wp:extent cx="2596551" cy="351770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3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7" w:rsidRDefault="00C37DF7" w:rsidP="00C37DF7">
      <w:pPr>
        <w:pStyle w:val="3"/>
      </w:pPr>
      <w:bookmarkStart w:id="75" w:name="_Toc514565096"/>
      <w:r>
        <w:rPr>
          <w:rFonts w:hint="eastAsia"/>
        </w:rPr>
        <w:lastRenderedPageBreak/>
        <w:t>3</w:t>
      </w:r>
      <w:r>
        <w:t>.4.4</w:t>
      </w:r>
      <w:r>
        <w:rPr>
          <w:rFonts w:hint="eastAsia"/>
        </w:rPr>
        <w:t>事务添加模块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5"/>
    </w:p>
    <w:p w:rsidR="00C37DF7" w:rsidRPr="00C37DF7" w:rsidRDefault="00C37DF7" w:rsidP="00C37DF7">
      <w:r>
        <w:rPr>
          <w:noProof/>
        </w:rPr>
        <w:drawing>
          <wp:inline distT="0" distB="0" distL="0" distR="0" wp14:anchorId="23AF6721" wp14:editId="374FBF25">
            <wp:extent cx="2415396" cy="2909093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202" cy="29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C3" w:rsidRDefault="00477AC3" w:rsidP="00477AC3">
      <w:pPr>
        <w:pStyle w:val="3"/>
        <w:rPr>
          <w:noProof/>
        </w:rPr>
      </w:pPr>
      <w:bookmarkStart w:id="76" w:name="_Toc514565097"/>
      <w:r>
        <w:rPr>
          <w:rFonts w:hint="eastAsia"/>
          <w:noProof/>
        </w:rPr>
        <w:t>3</w:t>
      </w:r>
      <w:r>
        <w:rPr>
          <w:noProof/>
        </w:rPr>
        <w:t>.4.</w:t>
      </w:r>
      <w:r w:rsidR="00C37DF7">
        <w:rPr>
          <w:noProof/>
        </w:rPr>
        <w:t>5</w:t>
      </w:r>
      <w:r>
        <w:rPr>
          <w:rFonts w:hint="eastAsia"/>
          <w:noProof/>
        </w:rPr>
        <w:t>事务</w:t>
      </w:r>
      <w:r w:rsidR="00C37DF7">
        <w:rPr>
          <w:rFonts w:hint="eastAsia"/>
          <w:noProof/>
        </w:rPr>
        <w:t>修改</w:t>
      </w:r>
      <w:r>
        <w:rPr>
          <w:rFonts w:hint="eastAsia"/>
          <w:noProof/>
        </w:rPr>
        <w:t>模块</w:t>
      </w:r>
      <w:r>
        <w:rPr>
          <w:rFonts w:hint="eastAsia"/>
          <w:noProof/>
        </w:rPr>
        <w:t>PAD</w:t>
      </w:r>
      <w:r>
        <w:rPr>
          <w:rFonts w:hint="eastAsia"/>
          <w:noProof/>
        </w:rPr>
        <w:t>图</w:t>
      </w:r>
      <w:bookmarkEnd w:id="76"/>
    </w:p>
    <w:p w:rsidR="00642E91" w:rsidRDefault="00C37DF7" w:rsidP="00642E91">
      <w:r>
        <w:rPr>
          <w:noProof/>
        </w:rPr>
        <w:drawing>
          <wp:inline distT="0" distB="0" distL="0" distR="0" wp14:anchorId="477ED67B" wp14:editId="5287586B">
            <wp:extent cx="5274310" cy="28536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7" w:rsidRDefault="00C37DF7" w:rsidP="00C37DF7">
      <w:pPr>
        <w:pStyle w:val="3"/>
      </w:pPr>
      <w:bookmarkStart w:id="77" w:name="_Toc514565098"/>
      <w:r>
        <w:rPr>
          <w:rFonts w:hint="eastAsia"/>
        </w:rPr>
        <w:lastRenderedPageBreak/>
        <w:t>3</w:t>
      </w:r>
      <w:r>
        <w:t>.4.6</w:t>
      </w:r>
      <w:r>
        <w:rPr>
          <w:rFonts w:hint="eastAsia"/>
        </w:rPr>
        <w:t>事务删除模块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7"/>
    </w:p>
    <w:p w:rsidR="00C37DF7" w:rsidRDefault="00C37DF7" w:rsidP="00C37DF7">
      <w:r>
        <w:rPr>
          <w:noProof/>
        </w:rPr>
        <w:drawing>
          <wp:inline distT="0" distB="0" distL="0" distR="0" wp14:anchorId="409051A3" wp14:editId="6D1C15E1">
            <wp:extent cx="4093961" cy="2648309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791" cy="26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7" w:rsidRDefault="00C37DF7" w:rsidP="002274C9">
      <w:pPr>
        <w:pStyle w:val="3"/>
      </w:pPr>
      <w:bookmarkStart w:id="78" w:name="_Toc514565099"/>
      <w:r>
        <w:rPr>
          <w:rFonts w:hint="eastAsia"/>
        </w:rPr>
        <w:t>3</w:t>
      </w:r>
      <w:r>
        <w:t>.4.7</w:t>
      </w:r>
      <w:r>
        <w:rPr>
          <w:rFonts w:hint="eastAsia"/>
        </w:rPr>
        <w:t>事务</w:t>
      </w:r>
      <w:r w:rsidR="002274C9">
        <w:rPr>
          <w:rFonts w:hint="eastAsia"/>
        </w:rPr>
        <w:t>查询模块</w:t>
      </w:r>
      <w:r w:rsidR="002274C9">
        <w:rPr>
          <w:rFonts w:hint="eastAsia"/>
        </w:rPr>
        <w:t>PAD</w:t>
      </w:r>
      <w:r w:rsidR="002274C9">
        <w:rPr>
          <w:rFonts w:hint="eastAsia"/>
        </w:rPr>
        <w:t>图</w:t>
      </w:r>
      <w:bookmarkEnd w:id="78"/>
    </w:p>
    <w:p w:rsidR="002274C9" w:rsidRPr="002274C9" w:rsidRDefault="002274C9" w:rsidP="002274C9">
      <w:r>
        <w:rPr>
          <w:noProof/>
        </w:rPr>
        <w:drawing>
          <wp:inline distT="0" distB="0" distL="0" distR="0" wp14:anchorId="54A8D11D" wp14:editId="52EE2D4E">
            <wp:extent cx="3635898" cy="3027872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2101" cy="30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32618" wp14:editId="78F13D71">
            <wp:extent cx="1932317" cy="276260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9813" cy="2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E2" w:rsidRDefault="00C11AE2" w:rsidP="00C11AE2">
      <w:pPr>
        <w:pStyle w:val="3"/>
      </w:pPr>
      <w:bookmarkStart w:id="79" w:name="_Toc514565100"/>
      <w:r>
        <w:rPr>
          <w:rFonts w:hint="eastAsia"/>
        </w:rPr>
        <w:t>3.4.</w:t>
      </w:r>
      <w:r w:rsidR="002274C9">
        <w:t>8</w:t>
      </w:r>
      <w:r w:rsidR="002274C9">
        <w:rPr>
          <w:rFonts w:hint="eastAsia"/>
        </w:rPr>
        <w:t>默认提醒设置</w:t>
      </w:r>
      <w:r>
        <w:rPr>
          <w:rFonts w:hint="eastAsia"/>
        </w:rPr>
        <w:t>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9"/>
    </w:p>
    <w:p w:rsidR="00CA016C" w:rsidRPr="00CA016C" w:rsidRDefault="002274C9" w:rsidP="00CA016C">
      <w:r>
        <w:rPr>
          <w:noProof/>
        </w:rPr>
        <w:drawing>
          <wp:inline distT="0" distB="0" distL="0" distR="0" wp14:anchorId="4CD810D2" wp14:editId="2D52A904">
            <wp:extent cx="3761905" cy="46095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E2" w:rsidRDefault="00CA016C" w:rsidP="00CA016C">
      <w:pPr>
        <w:pStyle w:val="3"/>
      </w:pPr>
      <w:bookmarkStart w:id="80" w:name="_Toc514565101"/>
      <w:r>
        <w:rPr>
          <w:rFonts w:hint="eastAsia"/>
        </w:rPr>
        <w:lastRenderedPageBreak/>
        <w:t>3.4.</w:t>
      </w:r>
      <w:r w:rsidR="002274C9">
        <w:t>9</w:t>
      </w:r>
      <w:r w:rsidR="002274C9">
        <w:rPr>
          <w:rFonts w:hint="eastAsia"/>
        </w:rPr>
        <w:t>监听</w:t>
      </w:r>
      <w:r>
        <w:rPr>
          <w:rFonts w:hint="eastAsia"/>
        </w:rPr>
        <w:t>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0"/>
    </w:p>
    <w:p w:rsidR="00CA016C" w:rsidRDefault="002274C9" w:rsidP="00CA016C">
      <w:r>
        <w:rPr>
          <w:noProof/>
        </w:rPr>
        <w:drawing>
          <wp:inline distT="0" distB="0" distL="0" distR="0" wp14:anchorId="1AE15AC8" wp14:editId="2A838BB5">
            <wp:extent cx="3361059" cy="206171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7241" cy="20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1" w:name="_Toc514565102"/>
      <w:r>
        <w:rPr>
          <w:rFonts w:hint="eastAsia"/>
        </w:rPr>
        <w:t>3</w:t>
      </w:r>
      <w:r>
        <w:t>.4.10</w:t>
      </w:r>
      <w:r>
        <w:rPr>
          <w:rFonts w:hint="eastAsia"/>
        </w:rPr>
        <w:t>普通提醒模块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1"/>
    </w:p>
    <w:p w:rsidR="002274C9" w:rsidRDefault="002274C9" w:rsidP="002274C9">
      <w:r>
        <w:rPr>
          <w:noProof/>
        </w:rPr>
        <w:drawing>
          <wp:inline distT="0" distB="0" distL="0" distR="0" wp14:anchorId="6F5707E0" wp14:editId="2DAA66A8">
            <wp:extent cx="3105510" cy="2510281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1953" cy="25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2" w:name="_Toc514565103"/>
      <w:r>
        <w:rPr>
          <w:rFonts w:hint="eastAsia"/>
        </w:rPr>
        <w:lastRenderedPageBreak/>
        <w:t>3</w:t>
      </w:r>
      <w:r>
        <w:t>.4.11</w:t>
      </w:r>
      <w:r>
        <w:rPr>
          <w:rFonts w:hint="eastAsia"/>
        </w:rPr>
        <w:t>新建清单模块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2"/>
    </w:p>
    <w:p w:rsidR="002274C9" w:rsidRDefault="002274C9" w:rsidP="002274C9">
      <w:r>
        <w:rPr>
          <w:noProof/>
        </w:rPr>
        <w:drawing>
          <wp:inline distT="0" distB="0" distL="0" distR="0" wp14:anchorId="581B350F" wp14:editId="79ACBCC5">
            <wp:extent cx="1362974" cy="3419605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0843" cy="34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3" w:name="_Toc514565104"/>
      <w:r>
        <w:rPr>
          <w:rFonts w:hint="eastAsia"/>
        </w:rPr>
        <w:t>3</w:t>
      </w:r>
      <w:r>
        <w:t>.4.12</w:t>
      </w:r>
      <w:r>
        <w:rPr>
          <w:rFonts w:hint="eastAsia"/>
        </w:rPr>
        <w:t>清单修改模块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3"/>
    </w:p>
    <w:p w:rsidR="002274C9" w:rsidRDefault="002274C9" w:rsidP="002274C9">
      <w:r>
        <w:rPr>
          <w:noProof/>
        </w:rPr>
        <w:drawing>
          <wp:inline distT="0" distB="0" distL="0" distR="0" wp14:anchorId="19FCFFF9" wp14:editId="3664AFB9">
            <wp:extent cx="2838091" cy="3156775"/>
            <wp:effectExtent l="0" t="0" r="63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752" cy="3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4" w:name="_Toc514565105"/>
      <w:r>
        <w:rPr>
          <w:rFonts w:hint="eastAsia"/>
        </w:rPr>
        <w:lastRenderedPageBreak/>
        <w:t>3</w:t>
      </w:r>
      <w:r>
        <w:t>.4.13</w:t>
      </w:r>
      <w:r>
        <w:rPr>
          <w:rFonts w:hint="eastAsia"/>
        </w:rPr>
        <w:t>清单删除模块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4"/>
    </w:p>
    <w:p w:rsidR="002274C9" w:rsidRDefault="002274C9" w:rsidP="002274C9">
      <w:r>
        <w:rPr>
          <w:noProof/>
        </w:rPr>
        <w:drawing>
          <wp:inline distT="0" distB="0" distL="0" distR="0" wp14:anchorId="1D7F20E5" wp14:editId="046C17EC">
            <wp:extent cx="3515154" cy="229462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9940" cy="22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5" w:name="_Toc514565106"/>
      <w:r>
        <w:rPr>
          <w:rFonts w:hint="eastAsia"/>
        </w:rPr>
        <w:t>3</w:t>
      </w:r>
      <w:r>
        <w:t>.4.14</w:t>
      </w:r>
      <w:r>
        <w:rPr>
          <w:rFonts w:hint="eastAsia"/>
        </w:rPr>
        <w:t>清单设置模块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5"/>
    </w:p>
    <w:p w:rsidR="002274C9" w:rsidRDefault="002274C9" w:rsidP="002274C9">
      <w:r>
        <w:rPr>
          <w:noProof/>
        </w:rPr>
        <w:drawing>
          <wp:inline distT="0" distB="0" distL="0" distR="0" wp14:anchorId="039AAF84" wp14:editId="60E96299">
            <wp:extent cx="1940944" cy="3108666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6159" cy="31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9B68B" wp14:editId="687BBCEF">
            <wp:extent cx="2838091" cy="34488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4180" cy="34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77E78" wp14:editId="6FC3CFD6">
            <wp:extent cx="2527540" cy="2927304"/>
            <wp:effectExtent l="0" t="0" r="635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0" cy="29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6" w:name="_Toc514565107"/>
      <w:r>
        <w:rPr>
          <w:rFonts w:hint="eastAsia"/>
        </w:rPr>
        <w:t>3</w:t>
      </w:r>
      <w:r>
        <w:t>.4.15</w:t>
      </w:r>
      <w:r>
        <w:rPr>
          <w:rFonts w:hint="eastAsia"/>
        </w:rPr>
        <w:t>申诉模块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6"/>
    </w:p>
    <w:p w:rsidR="002274C9" w:rsidRDefault="002274C9" w:rsidP="002274C9">
      <w:r>
        <w:rPr>
          <w:noProof/>
        </w:rPr>
        <w:drawing>
          <wp:inline distT="0" distB="0" distL="0" distR="0" wp14:anchorId="5E543017" wp14:editId="4331D5FD">
            <wp:extent cx="1216325" cy="2840283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3535" cy="2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7" w:name="_Toc514565108"/>
      <w:r>
        <w:rPr>
          <w:rFonts w:hint="eastAsia"/>
        </w:rPr>
        <w:lastRenderedPageBreak/>
        <w:t>3</w:t>
      </w:r>
      <w:r>
        <w:t>.4.16</w:t>
      </w:r>
      <w:r>
        <w:rPr>
          <w:rFonts w:hint="eastAsia"/>
        </w:rPr>
        <w:t>密码修改模块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7"/>
    </w:p>
    <w:p w:rsidR="002274C9" w:rsidRDefault="002274C9" w:rsidP="002274C9">
      <w:r>
        <w:rPr>
          <w:noProof/>
        </w:rPr>
        <w:drawing>
          <wp:inline distT="0" distB="0" distL="0" distR="0" wp14:anchorId="68496953" wp14:editId="499CBBCA">
            <wp:extent cx="2570672" cy="2506406"/>
            <wp:effectExtent l="0" t="0" r="127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7903" cy="2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8" w:name="_Toc514565109"/>
      <w:r>
        <w:rPr>
          <w:rFonts w:hint="eastAsia"/>
        </w:rPr>
        <w:t>3</w:t>
      </w:r>
      <w:r>
        <w:t>.4.17</w:t>
      </w:r>
      <w:r>
        <w:rPr>
          <w:rFonts w:hint="eastAsia"/>
        </w:rPr>
        <w:t>申诉验证模块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8"/>
    </w:p>
    <w:p w:rsidR="002274C9" w:rsidRDefault="002274C9" w:rsidP="002274C9">
      <w:r>
        <w:rPr>
          <w:noProof/>
        </w:rPr>
        <w:drawing>
          <wp:inline distT="0" distB="0" distL="0" distR="0" wp14:anchorId="7AA98299" wp14:editId="40378797">
            <wp:extent cx="1940944" cy="2447633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7920" cy="2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89" w:name="_Toc514565110"/>
      <w:r>
        <w:rPr>
          <w:rFonts w:hint="eastAsia"/>
        </w:rPr>
        <w:lastRenderedPageBreak/>
        <w:t>3</w:t>
      </w:r>
      <w:r>
        <w:t>.4.18</w:t>
      </w:r>
      <w:r>
        <w:rPr>
          <w:rFonts w:hint="eastAsia"/>
        </w:rPr>
        <w:t>叶子计时</w:t>
      </w:r>
      <w:r>
        <w:rPr>
          <w:rFonts w:hint="eastAsia"/>
        </w:rPr>
        <w:t>_</w:t>
      </w:r>
      <w:r>
        <w:rPr>
          <w:rFonts w:hint="eastAsia"/>
        </w:rPr>
        <w:t>计时模块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9"/>
    </w:p>
    <w:p w:rsidR="002274C9" w:rsidRDefault="002274C9" w:rsidP="002274C9">
      <w:r>
        <w:rPr>
          <w:noProof/>
        </w:rPr>
        <w:drawing>
          <wp:inline distT="0" distB="0" distL="0" distR="0" wp14:anchorId="6AFC02DC" wp14:editId="15CBD6F7">
            <wp:extent cx="1820174" cy="3027556"/>
            <wp:effectExtent l="0" t="0" r="889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044" cy="30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90" w:name="_Toc514565111"/>
      <w:r>
        <w:t>3.4.19</w:t>
      </w:r>
      <w:r>
        <w:rPr>
          <w:rFonts w:hint="eastAsia"/>
        </w:rPr>
        <w:t>叶子计时</w:t>
      </w:r>
      <w:r>
        <w:rPr>
          <w:rFonts w:hint="eastAsia"/>
        </w:rPr>
        <w:t>_</w:t>
      </w:r>
      <w:r>
        <w:rPr>
          <w:rFonts w:hint="eastAsia"/>
        </w:rPr>
        <w:t>提醒模块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90"/>
    </w:p>
    <w:p w:rsidR="002274C9" w:rsidRDefault="002274C9" w:rsidP="002274C9">
      <w:r>
        <w:rPr>
          <w:noProof/>
        </w:rPr>
        <w:drawing>
          <wp:inline distT="0" distB="0" distL="0" distR="0" wp14:anchorId="1BFCBAB1" wp14:editId="31775D79">
            <wp:extent cx="992038" cy="261394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8654" cy="26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C9" w:rsidRDefault="002274C9" w:rsidP="002274C9">
      <w:pPr>
        <w:pStyle w:val="3"/>
      </w:pPr>
      <w:bookmarkStart w:id="91" w:name="_Toc514565112"/>
      <w:r>
        <w:rPr>
          <w:rFonts w:hint="eastAsia"/>
        </w:rPr>
        <w:lastRenderedPageBreak/>
        <w:t>3</w:t>
      </w:r>
      <w:r>
        <w:t>.4.20</w:t>
      </w:r>
      <w:r>
        <w:rPr>
          <w:rFonts w:hint="eastAsia"/>
        </w:rPr>
        <w:t>叶子计时</w:t>
      </w:r>
      <w:r>
        <w:rPr>
          <w:rFonts w:hint="eastAsia"/>
        </w:rPr>
        <w:t>_</w:t>
      </w:r>
      <w:r>
        <w:rPr>
          <w:rFonts w:hint="eastAsia"/>
        </w:rPr>
        <w:t>统计模块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91"/>
    </w:p>
    <w:p w:rsidR="002274C9" w:rsidRPr="002274C9" w:rsidRDefault="002274C9" w:rsidP="002274C9">
      <w:r>
        <w:rPr>
          <w:noProof/>
        </w:rPr>
        <w:drawing>
          <wp:inline distT="0" distB="0" distL="0" distR="0" wp14:anchorId="452A3D43" wp14:editId="659722F9">
            <wp:extent cx="690113" cy="3026368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02503" cy="30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D" w:rsidRPr="00ED27BC" w:rsidRDefault="004E7E37" w:rsidP="00ED27BC">
      <w:pPr>
        <w:pStyle w:val="2"/>
      </w:pPr>
      <w:bookmarkStart w:id="92" w:name="_Toc514565113"/>
      <w:r w:rsidRPr="00ED27BC">
        <w:rPr>
          <w:rFonts w:hint="eastAsia"/>
        </w:rPr>
        <w:t>3.</w:t>
      </w:r>
      <w:r w:rsidR="00642E91" w:rsidRPr="00ED27BC">
        <w:t>5</w:t>
      </w:r>
      <w:r w:rsidR="0028435F">
        <w:rPr>
          <w:rFonts w:hint="eastAsia"/>
        </w:rPr>
        <w:t>业务</w:t>
      </w:r>
      <w:r w:rsidR="00642E91" w:rsidRPr="00ED27BC">
        <w:rPr>
          <w:rFonts w:hint="eastAsia"/>
        </w:rPr>
        <w:t>流程图</w:t>
      </w:r>
      <w:bookmarkEnd w:id="92"/>
    </w:p>
    <w:p w:rsidR="00477AC3" w:rsidRPr="00ED27BC" w:rsidRDefault="00477AC3" w:rsidP="00ED27BC">
      <w:pPr>
        <w:pStyle w:val="3"/>
      </w:pPr>
      <w:bookmarkStart w:id="93" w:name="_Toc514565114"/>
      <w:bookmarkStart w:id="94" w:name="_Hlk514428569"/>
      <w:r w:rsidRPr="00ED27BC">
        <w:rPr>
          <w:rFonts w:hint="eastAsia"/>
        </w:rPr>
        <w:t>3</w:t>
      </w:r>
      <w:r w:rsidRPr="00ED27BC">
        <w:t>.5.1</w:t>
      </w:r>
      <w:r w:rsidRPr="00ED27BC">
        <w:rPr>
          <w:rFonts w:hint="eastAsia"/>
        </w:rPr>
        <w:t>用户登录模块流程图</w:t>
      </w:r>
      <w:bookmarkEnd w:id="93"/>
    </w:p>
    <w:p w:rsidR="00642E91" w:rsidRDefault="006914F1" w:rsidP="00642E91">
      <w:r>
        <w:rPr>
          <w:noProof/>
        </w:rPr>
        <w:drawing>
          <wp:inline distT="0" distB="0" distL="0" distR="0" wp14:anchorId="54D96625" wp14:editId="63E8ECA8">
            <wp:extent cx="3662261" cy="28208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5356" cy="28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C3" w:rsidRPr="00ED27BC" w:rsidRDefault="00477AC3" w:rsidP="00ED27BC">
      <w:pPr>
        <w:pStyle w:val="3"/>
      </w:pPr>
      <w:bookmarkStart w:id="95" w:name="_Toc514565115"/>
      <w:r w:rsidRPr="00ED27BC">
        <w:rPr>
          <w:rFonts w:hint="eastAsia"/>
        </w:rPr>
        <w:lastRenderedPageBreak/>
        <w:t>3</w:t>
      </w:r>
      <w:r w:rsidRPr="00ED27BC">
        <w:t>.5.2</w:t>
      </w:r>
      <w:r w:rsidRPr="00ED27BC">
        <w:rPr>
          <w:rFonts w:hint="eastAsia"/>
        </w:rPr>
        <w:t>监听模块流程图</w:t>
      </w:r>
      <w:bookmarkEnd w:id="95"/>
    </w:p>
    <w:p w:rsidR="002A5856" w:rsidRDefault="006914F1" w:rsidP="00477AC3">
      <w:r>
        <w:rPr>
          <w:noProof/>
        </w:rPr>
        <w:drawing>
          <wp:inline distT="0" distB="0" distL="0" distR="0" wp14:anchorId="7A73B1C5" wp14:editId="113EABF2">
            <wp:extent cx="2743200" cy="3729269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9725" cy="3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96" w:name="_Toc514565116"/>
      <w:r>
        <w:rPr>
          <w:rFonts w:hint="eastAsia"/>
        </w:rPr>
        <w:t>3</w:t>
      </w:r>
      <w:r>
        <w:t>.5.3</w:t>
      </w:r>
      <w:r w:rsidRPr="006914F1">
        <w:rPr>
          <w:rFonts w:hint="eastAsia"/>
        </w:rPr>
        <w:t>事务提醒模块</w:t>
      </w:r>
      <w:bookmarkEnd w:id="96"/>
    </w:p>
    <w:p w:rsidR="006914F1" w:rsidRDefault="006914F1" w:rsidP="002A5856">
      <w:pPr>
        <w:widowControl/>
        <w:jc w:val="left"/>
      </w:pPr>
      <w:r>
        <w:t>.</w:t>
      </w:r>
      <w:r>
        <w:rPr>
          <w:noProof/>
        </w:rPr>
        <w:drawing>
          <wp:inline distT="0" distB="0" distL="0" distR="0" wp14:anchorId="37DBB976" wp14:editId="1F9AC3DE">
            <wp:extent cx="2493034" cy="169847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6923" cy="17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97" w:name="_Toc514565117"/>
      <w:r>
        <w:rPr>
          <w:rFonts w:hint="eastAsia"/>
        </w:rPr>
        <w:lastRenderedPageBreak/>
        <w:t>3</w:t>
      </w:r>
      <w:r>
        <w:t>.5.4</w:t>
      </w:r>
      <w:r w:rsidRPr="006914F1">
        <w:rPr>
          <w:rFonts w:hint="eastAsia"/>
        </w:rPr>
        <w:t>叶子计时模块</w:t>
      </w:r>
      <w:bookmarkEnd w:id="97"/>
    </w:p>
    <w:p w:rsidR="006914F1" w:rsidRDefault="006914F1" w:rsidP="006914F1">
      <w:r>
        <w:rPr>
          <w:noProof/>
        </w:rPr>
        <w:drawing>
          <wp:inline distT="0" distB="0" distL="0" distR="0" wp14:anchorId="67821B9F" wp14:editId="4FED7442">
            <wp:extent cx="3840955" cy="3174521"/>
            <wp:effectExtent l="0" t="0" r="762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7130" cy="3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98" w:name="_Toc514565118"/>
      <w:r>
        <w:rPr>
          <w:rFonts w:hint="eastAsia"/>
        </w:rPr>
        <w:t>3</w:t>
      </w:r>
      <w:r>
        <w:t>.5.5</w:t>
      </w:r>
      <w:r w:rsidRPr="006914F1">
        <w:rPr>
          <w:rFonts w:hint="eastAsia"/>
        </w:rPr>
        <w:t>注册模块</w:t>
      </w:r>
      <w:bookmarkEnd w:id="98"/>
    </w:p>
    <w:p w:rsidR="006914F1" w:rsidRDefault="006914F1" w:rsidP="006914F1">
      <w:r>
        <w:rPr>
          <w:noProof/>
        </w:rPr>
        <w:drawing>
          <wp:inline distT="0" distB="0" distL="0" distR="0" wp14:anchorId="3B85624B" wp14:editId="43D03778">
            <wp:extent cx="3140015" cy="3155560"/>
            <wp:effectExtent l="0" t="0" r="381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792" cy="31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99" w:name="_Toc514565119"/>
      <w:r>
        <w:rPr>
          <w:rFonts w:hint="eastAsia"/>
        </w:rPr>
        <w:lastRenderedPageBreak/>
        <w:t>3</w:t>
      </w:r>
      <w:r>
        <w:t>.5.6</w:t>
      </w:r>
      <w:r w:rsidRPr="006914F1">
        <w:rPr>
          <w:rFonts w:hint="eastAsia"/>
        </w:rPr>
        <w:t>申诉模块</w:t>
      </w:r>
      <w:bookmarkEnd w:id="99"/>
    </w:p>
    <w:p w:rsidR="006914F1" w:rsidRDefault="006914F1" w:rsidP="006914F1">
      <w:r>
        <w:rPr>
          <w:noProof/>
        </w:rPr>
        <w:drawing>
          <wp:inline distT="0" distB="0" distL="0" distR="0" wp14:anchorId="1EAD3168" wp14:editId="1850592B">
            <wp:extent cx="3914286" cy="417142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0" w:name="_Toc514565120"/>
      <w:r>
        <w:rPr>
          <w:rFonts w:hint="eastAsia"/>
        </w:rPr>
        <w:lastRenderedPageBreak/>
        <w:t>3</w:t>
      </w:r>
      <w:r>
        <w:t>.5.7</w:t>
      </w:r>
      <w:r w:rsidRPr="006914F1">
        <w:rPr>
          <w:rFonts w:hint="eastAsia"/>
        </w:rPr>
        <w:t>修改密码</w:t>
      </w:r>
      <w:r>
        <w:rPr>
          <w:rFonts w:hint="eastAsia"/>
        </w:rPr>
        <w:t>模块</w:t>
      </w:r>
      <w:bookmarkEnd w:id="100"/>
    </w:p>
    <w:p w:rsidR="006914F1" w:rsidRDefault="006914F1" w:rsidP="006914F1">
      <w:r>
        <w:rPr>
          <w:noProof/>
        </w:rPr>
        <w:drawing>
          <wp:inline distT="0" distB="0" distL="0" distR="0" wp14:anchorId="6E75E9B6" wp14:editId="6A46E7DB">
            <wp:extent cx="1975449" cy="346928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80559" cy="34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1" w:name="_Toc514565121"/>
      <w:r>
        <w:rPr>
          <w:rFonts w:hint="eastAsia"/>
        </w:rPr>
        <w:t>3</w:t>
      </w:r>
      <w:r>
        <w:t>.5.8</w:t>
      </w:r>
      <w:r w:rsidRPr="006914F1">
        <w:rPr>
          <w:rFonts w:hint="eastAsia"/>
        </w:rPr>
        <w:t>用户信息修改</w:t>
      </w:r>
      <w:r>
        <w:rPr>
          <w:rFonts w:hint="eastAsia"/>
        </w:rPr>
        <w:t>模块</w:t>
      </w:r>
      <w:bookmarkEnd w:id="101"/>
    </w:p>
    <w:p w:rsidR="006914F1" w:rsidRDefault="006914F1" w:rsidP="006914F1">
      <w:r>
        <w:rPr>
          <w:noProof/>
        </w:rPr>
        <w:drawing>
          <wp:inline distT="0" distB="0" distL="0" distR="0" wp14:anchorId="0781C7A4" wp14:editId="2B5912C3">
            <wp:extent cx="2070340" cy="354330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2696" cy="35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2" w:name="_Toc514565122"/>
      <w:r>
        <w:rPr>
          <w:rFonts w:hint="eastAsia"/>
        </w:rPr>
        <w:lastRenderedPageBreak/>
        <w:t>3</w:t>
      </w:r>
      <w:r>
        <w:t>.5.9</w:t>
      </w:r>
      <w:r w:rsidRPr="006914F1">
        <w:rPr>
          <w:rFonts w:hint="eastAsia"/>
        </w:rPr>
        <w:t>用户个人信息模块</w:t>
      </w:r>
      <w:bookmarkEnd w:id="102"/>
    </w:p>
    <w:p w:rsidR="006914F1" w:rsidRDefault="006914F1" w:rsidP="006914F1">
      <w:r>
        <w:rPr>
          <w:noProof/>
        </w:rPr>
        <w:drawing>
          <wp:inline distT="0" distB="0" distL="0" distR="0" wp14:anchorId="5105EE3F" wp14:editId="2971AA03">
            <wp:extent cx="2389517" cy="23679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7886" cy="23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3" w:name="_Toc514565123"/>
      <w:r>
        <w:rPr>
          <w:rFonts w:hint="eastAsia"/>
        </w:rPr>
        <w:t>3</w:t>
      </w:r>
      <w:r>
        <w:t>.5.10</w:t>
      </w:r>
      <w:r w:rsidRPr="006914F1">
        <w:rPr>
          <w:rFonts w:hint="eastAsia"/>
        </w:rPr>
        <w:t>日历视图界面</w:t>
      </w:r>
      <w:bookmarkEnd w:id="103"/>
    </w:p>
    <w:p w:rsidR="006914F1" w:rsidRDefault="006914F1" w:rsidP="006914F1">
      <w:r>
        <w:rPr>
          <w:noProof/>
        </w:rPr>
        <w:drawing>
          <wp:inline distT="0" distB="0" distL="0" distR="0" wp14:anchorId="597A631C" wp14:editId="34F9EF36">
            <wp:extent cx="3152268" cy="28208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9077" cy="28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4" w:name="_Toc514565124"/>
      <w:r>
        <w:rPr>
          <w:rFonts w:hint="eastAsia"/>
        </w:rPr>
        <w:lastRenderedPageBreak/>
        <w:t>3</w:t>
      </w:r>
      <w:r>
        <w:t>.5.11</w:t>
      </w:r>
      <w:r w:rsidRPr="006914F1">
        <w:rPr>
          <w:rFonts w:hint="eastAsia"/>
        </w:rPr>
        <w:t>新建事务模块</w:t>
      </w:r>
      <w:bookmarkEnd w:id="104"/>
    </w:p>
    <w:p w:rsidR="006914F1" w:rsidRDefault="006914F1" w:rsidP="006914F1">
      <w:r>
        <w:rPr>
          <w:noProof/>
        </w:rPr>
        <w:drawing>
          <wp:inline distT="0" distB="0" distL="0" distR="0" wp14:anchorId="5FFF9E4C" wp14:editId="052DE622">
            <wp:extent cx="3481122" cy="2889849"/>
            <wp:effectExtent l="0" t="0" r="508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89087" cy="28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5" w:name="_Toc514565125"/>
      <w:r>
        <w:rPr>
          <w:rFonts w:hint="eastAsia"/>
        </w:rPr>
        <w:t>3</w:t>
      </w:r>
      <w:r>
        <w:t>.5.12</w:t>
      </w:r>
      <w:r w:rsidRPr="006914F1">
        <w:rPr>
          <w:rFonts w:hint="eastAsia"/>
        </w:rPr>
        <w:t>事务修改模块</w:t>
      </w:r>
      <w:bookmarkEnd w:id="105"/>
    </w:p>
    <w:p w:rsidR="006914F1" w:rsidRDefault="006914F1" w:rsidP="006914F1">
      <w:r>
        <w:rPr>
          <w:noProof/>
        </w:rPr>
        <w:drawing>
          <wp:inline distT="0" distB="0" distL="0" distR="0" wp14:anchorId="149F5F77" wp14:editId="04FA1219">
            <wp:extent cx="2990476" cy="323809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F1" w:rsidRDefault="006914F1" w:rsidP="006914F1">
      <w:pPr>
        <w:pStyle w:val="3"/>
      </w:pPr>
      <w:bookmarkStart w:id="106" w:name="_Toc514565126"/>
      <w:r>
        <w:rPr>
          <w:rFonts w:hint="eastAsia"/>
        </w:rPr>
        <w:lastRenderedPageBreak/>
        <w:t>3</w:t>
      </w:r>
      <w:r>
        <w:t>.5.13</w:t>
      </w:r>
      <w:r w:rsidRPr="006914F1">
        <w:rPr>
          <w:rFonts w:hint="eastAsia"/>
        </w:rPr>
        <w:t>事务删除模块</w:t>
      </w:r>
      <w:bookmarkEnd w:id="106"/>
    </w:p>
    <w:p w:rsidR="006914F1" w:rsidRPr="006914F1" w:rsidRDefault="006914F1" w:rsidP="006914F1">
      <w:r>
        <w:rPr>
          <w:noProof/>
        </w:rPr>
        <w:drawing>
          <wp:inline distT="0" distB="0" distL="0" distR="0" wp14:anchorId="55095C44" wp14:editId="052CEB35">
            <wp:extent cx="3295238" cy="3409524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Pr="00ED27BC" w:rsidRDefault="004E7E37" w:rsidP="00ED27BC">
      <w:pPr>
        <w:pStyle w:val="2"/>
      </w:pPr>
      <w:bookmarkStart w:id="107" w:name="_Toc514565127"/>
      <w:bookmarkEnd w:id="94"/>
      <w:r w:rsidRPr="00ED27BC">
        <w:rPr>
          <w:rFonts w:hint="eastAsia"/>
        </w:rPr>
        <w:t>3.</w:t>
      </w:r>
      <w:r w:rsidR="00642E91" w:rsidRPr="00ED27BC">
        <w:t>6</w:t>
      </w:r>
      <w:r w:rsidR="00477AC3" w:rsidRPr="00ED27BC">
        <w:rPr>
          <w:rFonts w:hint="eastAsia"/>
        </w:rPr>
        <w:t>事务查询判断表</w:t>
      </w:r>
      <w:bookmarkEnd w:id="107"/>
    </w:p>
    <w:tbl>
      <w:tblPr>
        <w:tblW w:w="5860" w:type="dxa"/>
        <w:tblLook w:val="04A0" w:firstRow="1" w:lastRow="0" w:firstColumn="1" w:lastColumn="0" w:noHBand="0" w:noVBand="1"/>
      </w:tblPr>
      <w:tblGrid>
        <w:gridCol w:w="2980"/>
        <w:gridCol w:w="460"/>
        <w:gridCol w:w="436"/>
        <w:gridCol w:w="436"/>
        <w:gridCol w:w="436"/>
        <w:gridCol w:w="436"/>
        <w:gridCol w:w="436"/>
        <w:gridCol w:w="436"/>
        <w:gridCol w:w="436"/>
      </w:tblGrid>
      <w:tr w:rsidR="00477AC3" w:rsidRPr="00477AC3" w:rsidTr="00477AC3">
        <w:trPr>
          <w:trHeight w:val="28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日历界面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清单界面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显示已完成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477AC3" w:rsidRPr="00477AC3" w:rsidTr="00477AC3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按优先级排序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显示指定日期的事务列表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显示指定清单类别的事务列表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显示已完成的事务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隐藏已完成是事务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按事务优先级从高到低排序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按事务时间从早到晚排序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</w:tbl>
    <w:p w:rsidR="00477AC3" w:rsidRPr="00477AC3" w:rsidRDefault="00477AC3" w:rsidP="00477AC3"/>
    <w:p w:rsidR="000A6CED" w:rsidRPr="00ED27BC" w:rsidRDefault="004E7E37" w:rsidP="00ED27BC">
      <w:pPr>
        <w:pStyle w:val="2"/>
      </w:pPr>
      <w:bookmarkStart w:id="108" w:name="_Toc514565128"/>
      <w:r w:rsidRPr="00ED27BC">
        <w:rPr>
          <w:rFonts w:hint="eastAsia"/>
        </w:rPr>
        <w:t>3.</w:t>
      </w:r>
      <w:r w:rsidR="00642E91" w:rsidRPr="00ED27BC">
        <w:t>7</w:t>
      </w:r>
      <w:r w:rsidR="00642E91" w:rsidRPr="00ED27BC">
        <w:rPr>
          <w:rFonts w:hint="eastAsia"/>
        </w:rPr>
        <w:t>数据库设计</w:t>
      </w:r>
      <w:bookmarkEnd w:id="108"/>
    </w:p>
    <w:p w:rsidR="00642E91" w:rsidRDefault="00642E91" w:rsidP="00642E91">
      <w:r>
        <w:object w:dxaOrig="42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42pt" o:ole="">
            <v:imagedata r:id="rId55" o:title=""/>
          </v:shape>
          <o:OLEObject Type="Embed" ProgID="Package" ShapeID="_x0000_i1025" DrawAspect="Content" ObjectID="_1588310760" r:id="rId56"/>
        </w:object>
      </w:r>
    </w:p>
    <w:p w:rsidR="00642E91" w:rsidRPr="00ED27BC" w:rsidRDefault="00642E91" w:rsidP="00ED27BC">
      <w:pPr>
        <w:pStyle w:val="2"/>
      </w:pPr>
      <w:bookmarkStart w:id="109" w:name="_Toc514565129"/>
      <w:r w:rsidRPr="00ED27BC">
        <w:rPr>
          <w:rFonts w:hint="eastAsia"/>
        </w:rPr>
        <w:lastRenderedPageBreak/>
        <w:t>3</w:t>
      </w:r>
      <w:r w:rsidRPr="00ED27BC">
        <w:t>.8</w:t>
      </w:r>
      <w:r w:rsidRPr="00ED27BC">
        <w:rPr>
          <w:rFonts w:hint="eastAsia"/>
        </w:rPr>
        <w:t>接口</w:t>
      </w:r>
      <w:bookmarkEnd w:id="109"/>
    </w:p>
    <w:p w:rsidR="00642E91" w:rsidRPr="00ED27BC" w:rsidRDefault="00642E91" w:rsidP="00ED27BC">
      <w:pPr>
        <w:pStyle w:val="3"/>
      </w:pPr>
      <w:bookmarkStart w:id="110" w:name="_Toc506972959"/>
      <w:bookmarkStart w:id="111" w:name="_Toc513379198"/>
      <w:bookmarkStart w:id="112" w:name="_Toc514565130"/>
      <w:r w:rsidRPr="00ED27BC">
        <w:t>3.8.1</w:t>
      </w:r>
      <w:r w:rsidRPr="00ED27BC">
        <w:rPr>
          <w:rFonts w:hint="eastAsia"/>
        </w:rPr>
        <w:t>外部接口</w:t>
      </w:r>
      <w:bookmarkEnd w:id="110"/>
      <w:bookmarkEnd w:id="111"/>
      <w:bookmarkEnd w:id="112"/>
    </w:p>
    <w:p w:rsidR="00642E91" w:rsidRPr="00ED27BC" w:rsidRDefault="00642E91" w:rsidP="00ED27BC">
      <w:pPr>
        <w:pStyle w:val="4"/>
      </w:pPr>
      <w:bookmarkStart w:id="113" w:name="_Toc513379199"/>
      <w:bookmarkStart w:id="114" w:name="_Toc514565131"/>
      <w:r w:rsidRPr="00ED27BC">
        <w:t>3.8.1.</w:t>
      </w:r>
      <w:r w:rsidRPr="00ED27BC">
        <w:rPr>
          <w:rFonts w:hint="eastAsia"/>
        </w:rPr>
        <w:t>1硬件接口</w:t>
      </w:r>
      <w:bookmarkEnd w:id="113"/>
      <w:bookmarkEnd w:id="114"/>
    </w:p>
    <w:p w:rsidR="00642E91" w:rsidRPr="00CB0EF5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服务器配置：1M带宽、1核（Inter（R） Xeon（R）CPU E5-2682 v4　@ ２.５０ＧＨｚ　２.４９ＧＨｚ）、２Ｇ内存、４０Ｇ系统盘</w:t>
      </w:r>
    </w:p>
    <w:p w:rsidR="00642E91" w:rsidRPr="002A5856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其他子系统：普通智能机、无线网卡</w:t>
      </w:r>
    </w:p>
    <w:p w:rsidR="00642E91" w:rsidRPr="00ED27BC" w:rsidRDefault="00642E91" w:rsidP="00ED27BC">
      <w:pPr>
        <w:pStyle w:val="4"/>
      </w:pPr>
      <w:bookmarkStart w:id="115" w:name="_Toc513379200"/>
      <w:bookmarkStart w:id="116" w:name="_Toc514565132"/>
      <w:r w:rsidRPr="00ED27BC">
        <w:t>3.8.1.2</w:t>
      </w:r>
      <w:r w:rsidRPr="00ED27BC">
        <w:rPr>
          <w:rFonts w:hint="eastAsia"/>
        </w:rPr>
        <w:t>软件接口</w:t>
      </w:r>
      <w:bookmarkEnd w:id="115"/>
      <w:bookmarkEnd w:id="116"/>
    </w:p>
    <w:p w:rsidR="00642E91" w:rsidRPr="00CB0EF5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服务器配置：</w:t>
      </w:r>
    </w:p>
    <w:p w:rsidR="00642E91" w:rsidRPr="00CB0EF5" w:rsidRDefault="00642E91" w:rsidP="00642E91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Ｗｉｎｄｏｗｓ　Ｓｅｒｖｅｒ２００８　Ｒ２企业版、ＭｙＳＱＬ５．６、ＪＤＫ　１.８以上</w:t>
      </w:r>
    </w:p>
    <w:p w:rsidR="00642E91" w:rsidRPr="00CB0EF5" w:rsidRDefault="00642E91" w:rsidP="00642E91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其他子配置：</w:t>
      </w:r>
    </w:p>
    <w:p w:rsidR="00642E91" w:rsidRPr="002A5856" w:rsidRDefault="00642E91" w:rsidP="002A5856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Ａｎｄｒｏｉｄ５.０以上</w:t>
      </w:r>
    </w:p>
    <w:p w:rsidR="00642E91" w:rsidRPr="00ED27BC" w:rsidRDefault="00642E91" w:rsidP="00ED27BC">
      <w:pPr>
        <w:pStyle w:val="3"/>
      </w:pPr>
      <w:bookmarkStart w:id="117" w:name="_Toc506972960"/>
      <w:bookmarkStart w:id="118" w:name="_Toc513379201"/>
      <w:bookmarkStart w:id="119" w:name="_Toc514565133"/>
      <w:r w:rsidRPr="00ED27BC">
        <w:t>3.8.2</w:t>
      </w:r>
      <w:r w:rsidRPr="00ED27BC">
        <w:rPr>
          <w:rFonts w:hint="eastAsia"/>
        </w:rPr>
        <w:t>内部接口</w:t>
      </w:r>
      <w:bookmarkEnd w:id="117"/>
      <w:bookmarkEnd w:id="118"/>
      <w:bookmarkEnd w:id="119"/>
    </w:p>
    <w:p w:rsidR="00642E91" w:rsidRDefault="00642E91" w:rsidP="00642E91">
      <w:pPr>
        <w:rPr>
          <w:rFonts w:ascii="Calibri" w:hAnsi="Calibri"/>
          <w:szCs w:val="22"/>
        </w:rPr>
      </w:pPr>
      <w:r w:rsidRPr="006A2C69">
        <w:rPr>
          <w:rFonts w:ascii="Calibri" w:hAnsi="Calibri" w:hint="eastAsia"/>
          <w:szCs w:val="22"/>
        </w:rPr>
        <w:t>所有子系统都要通过</w:t>
      </w:r>
      <w:proofErr w:type="spellStart"/>
      <w:r w:rsidRPr="006A2C69">
        <w:rPr>
          <w:rFonts w:ascii="Calibri" w:hAnsi="Calibri" w:hint="eastAsia"/>
          <w:szCs w:val="22"/>
        </w:rPr>
        <w:t>wifi</w:t>
      </w:r>
      <w:proofErr w:type="spellEnd"/>
      <w:r w:rsidRPr="006A2C69">
        <w:rPr>
          <w:rFonts w:ascii="Calibri" w:hAnsi="Calibri" w:hint="eastAsia"/>
          <w:szCs w:val="22"/>
        </w:rPr>
        <w:t>模块将信息传递到</w:t>
      </w:r>
      <w:r>
        <w:rPr>
          <w:rFonts w:ascii="Calibri" w:hAnsi="Calibri" w:hint="eastAsia"/>
          <w:szCs w:val="22"/>
        </w:rPr>
        <w:t>云端数据库</w:t>
      </w:r>
      <w:r w:rsidRPr="006A2C69">
        <w:rPr>
          <w:rFonts w:ascii="Calibri" w:hAnsi="Calibri" w:hint="eastAsia"/>
          <w:szCs w:val="22"/>
        </w:rPr>
        <w:t>，</w:t>
      </w:r>
      <w:r>
        <w:rPr>
          <w:rFonts w:ascii="Calibri" w:hAnsi="Calibri" w:hint="eastAsia"/>
          <w:szCs w:val="22"/>
        </w:rPr>
        <w:t>其中申诉信息</w:t>
      </w:r>
      <w:r w:rsidRPr="006A2C69">
        <w:rPr>
          <w:rFonts w:ascii="Calibri" w:hAnsi="Calibri" w:hint="eastAsia"/>
          <w:szCs w:val="22"/>
        </w:rPr>
        <w:t>由管理员子系统</w:t>
      </w:r>
      <w:r>
        <w:rPr>
          <w:rFonts w:ascii="Calibri" w:hAnsi="Calibri" w:hint="eastAsia"/>
          <w:szCs w:val="22"/>
        </w:rPr>
        <w:t>查询、</w:t>
      </w:r>
      <w:r w:rsidRPr="006A2C69">
        <w:rPr>
          <w:rFonts w:ascii="Calibri" w:hAnsi="Calibri" w:hint="eastAsia"/>
          <w:szCs w:val="22"/>
        </w:rPr>
        <w:t>处理后</w:t>
      </w:r>
      <w:r>
        <w:rPr>
          <w:rFonts w:ascii="Calibri" w:hAnsi="Calibri" w:hint="eastAsia"/>
          <w:szCs w:val="22"/>
        </w:rPr>
        <w:t>再传送到云端数据库</w:t>
      </w:r>
      <w:r w:rsidRPr="006A2C69">
        <w:rPr>
          <w:rFonts w:ascii="Calibri" w:hAnsi="Calibri" w:hint="eastAsia"/>
          <w:szCs w:val="22"/>
        </w:rPr>
        <w:t>。</w:t>
      </w:r>
    </w:p>
    <w:p w:rsidR="00642E91" w:rsidRPr="00ED27BC" w:rsidRDefault="00642E91" w:rsidP="00ED27BC">
      <w:pPr>
        <w:pStyle w:val="3"/>
      </w:pPr>
      <w:bookmarkStart w:id="120" w:name="_Toc513379202"/>
      <w:bookmarkStart w:id="121" w:name="_Toc514565134"/>
      <w:r w:rsidRPr="00ED27BC">
        <w:t>3.8.3</w:t>
      </w:r>
      <w:r w:rsidRPr="00ED27BC">
        <w:rPr>
          <w:rFonts w:hint="eastAsia"/>
        </w:rPr>
        <w:t>用户接口</w:t>
      </w:r>
      <w:bookmarkEnd w:id="120"/>
      <w:bookmarkEnd w:id="121"/>
    </w:p>
    <w:p w:rsidR="00642E91" w:rsidRPr="00ED27BC" w:rsidRDefault="00642E91" w:rsidP="00642E91">
      <w:pPr>
        <w:rPr>
          <w:rFonts w:ascii="Calibri" w:hAnsi="Calibri"/>
          <w:szCs w:val="22"/>
        </w:rPr>
      </w:pPr>
      <w:r w:rsidRPr="006A2C69">
        <w:rPr>
          <w:rFonts w:ascii="Calibri" w:hAnsi="Calibri" w:hint="eastAsia"/>
          <w:szCs w:val="22"/>
        </w:rPr>
        <w:t>用户通过手机屏幕触摸激活各个功能模块，向系统发送相应信息。</w:t>
      </w:r>
    </w:p>
    <w:p w:rsidR="000A6CED" w:rsidRPr="00ED27BC" w:rsidRDefault="004E7E37" w:rsidP="00ED27BC">
      <w:pPr>
        <w:pStyle w:val="2"/>
      </w:pPr>
      <w:bookmarkStart w:id="122" w:name="_Toc514565135"/>
      <w:r w:rsidRPr="00ED27BC">
        <w:rPr>
          <w:rFonts w:hint="eastAsia"/>
        </w:rPr>
        <w:t>3.9</w:t>
      </w:r>
      <w:r w:rsidRPr="00ED27BC">
        <w:rPr>
          <w:rFonts w:hint="eastAsia"/>
        </w:rPr>
        <w:t>限制条件</w:t>
      </w:r>
      <w:bookmarkEnd w:id="122"/>
    </w:p>
    <w:p w:rsidR="00642E91" w:rsidRPr="00AA61A3" w:rsidRDefault="00642E91" w:rsidP="00642E91">
      <w:r w:rsidRPr="00AA61A3">
        <w:t>App</w:t>
      </w:r>
      <w:r w:rsidRPr="00AA61A3">
        <w:rPr>
          <w:rFonts w:hint="eastAsia"/>
        </w:rPr>
        <w:t>运行环境：</w:t>
      </w:r>
      <w:r w:rsidRPr="00AA61A3">
        <w:rPr>
          <w:rFonts w:hint="eastAsia"/>
        </w:rPr>
        <w:t>Android5.0</w:t>
      </w:r>
    </w:p>
    <w:p w:rsidR="00642E91" w:rsidRPr="00AA61A3" w:rsidRDefault="00642E91" w:rsidP="00642E91">
      <w:r w:rsidRPr="00AA61A3">
        <w:rPr>
          <w:rFonts w:hint="eastAsia"/>
        </w:rPr>
        <w:t>软件开发环境：</w:t>
      </w:r>
    </w:p>
    <w:p w:rsidR="00642E91" w:rsidRPr="00AA61A3" w:rsidRDefault="00642E91" w:rsidP="00642E91">
      <w:r w:rsidRPr="00AA61A3">
        <w:rPr>
          <w:rFonts w:hint="eastAsia"/>
        </w:rPr>
        <w:t>操作系统：</w:t>
      </w:r>
      <w:r w:rsidRPr="00AA61A3">
        <w:t>Microsoft Windows 7</w:t>
      </w:r>
      <w:r w:rsidRPr="00AA61A3">
        <w:rPr>
          <w:rFonts w:hint="eastAsia"/>
        </w:rPr>
        <w:t>、</w:t>
      </w:r>
      <w:r w:rsidRPr="00AA61A3">
        <w:t xml:space="preserve">Microsoft Windows </w:t>
      </w:r>
      <w:r w:rsidRPr="00AA61A3">
        <w:rPr>
          <w:rFonts w:hint="eastAsia"/>
        </w:rPr>
        <w:t>10</w:t>
      </w:r>
    </w:p>
    <w:p w:rsidR="00642E91" w:rsidRPr="00AA61A3" w:rsidRDefault="00642E91" w:rsidP="00642E91">
      <w:r w:rsidRPr="00AA61A3">
        <w:rPr>
          <w:rFonts w:hint="eastAsia"/>
        </w:rPr>
        <w:t>开发软件：</w:t>
      </w:r>
      <w:r w:rsidRPr="00AA61A3">
        <w:rPr>
          <w:rFonts w:hint="eastAsia"/>
        </w:rPr>
        <w:t>M</w:t>
      </w:r>
      <w:r w:rsidRPr="00AA61A3">
        <w:t xml:space="preserve">ySQL </w:t>
      </w:r>
      <w:r w:rsidRPr="00AA61A3">
        <w:rPr>
          <w:rFonts w:hint="eastAsia"/>
        </w:rPr>
        <w:t>、</w:t>
      </w:r>
      <w:r w:rsidRPr="00AA61A3">
        <w:rPr>
          <w:rFonts w:hint="eastAsia"/>
        </w:rPr>
        <w:t>Android Studio</w:t>
      </w:r>
    </w:p>
    <w:p w:rsidR="00642E91" w:rsidRPr="00AA61A3" w:rsidRDefault="00642E91" w:rsidP="00642E91">
      <w:r w:rsidRPr="00AA61A3">
        <w:rPr>
          <w:rFonts w:hint="eastAsia"/>
        </w:rPr>
        <w:t>办公软件：</w:t>
      </w:r>
      <w:r w:rsidRPr="00AA61A3">
        <w:t>Microsoft Office 201</w:t>
      </w:r>
      <w:r w:rsidRPr="00AA61A3">
        <w:rPr>
          <w:rFonts w:hint="eastAsia"/>
        </w:rPr>
        <w:t>6</w:t>
      </w:r>
      <w:r w:rsidRPr="00AA61A3">
        <w:rPr>
          <w:rFonts w:hint="eastAsia"/>
        </w:rPr>
        <w:t>，</w:t>
      </w:r>
      <w:r w:rsidRPr="00AA61A3">
        <w:t>Microsoft project 201</w:t>
      </w:r>
      <w:r w:rsidRPr="00AA61A3">
        <w:rPr>
          <w:rFonts w:hint="eastAsia"/>
        </w:rPr>
        <w:t>6</w:t>
      </w:r>
    </w:p>
    <w:p w:rsidR="00642E91" w:rsidRPr="00AA61A3" w:rsidRDefault="00642E91" w:rsidP="00642E91">
      <w:r w:rsidRPr="00AA61A3">
        <w:rPr>
          <w:rFonts w:hint="eastAsia"/>
        </w:rPr>
        <w:t>界面设计工具：</w:t>
      </w:r>
      <w:r w:rsidRPr="00AA61A3">
        <w:t>Axure RP 8</w:t>
      </w:r>
    </w:p>
    <w:p w:rsidR="00642E91" w:rsidRDefault="00642E91" w:rsidP="00642E91">
      <w:r w:rsidRPr="00AA61A3">
        <w:rPr>
          <w:rFonts w:hint="eastAsia"/>
        </w:rPr>
        <w:t>负载测试工具：</w:t>
      </w:r>
      <w:proofErr w:type="spellStart"/>
      <w:r w:rsidRPr="00AA61A3">
        <w:rPr>
          <w:rFonts w:hint="eastAsia"/>
        </w:rPr>
        <w:t>L</w:t>
      </w:r>
      <w:r w:rsidRPr="00AA61A3">
        <w:t>oadrunner</w:t>
      </w:r>
      <w:proofErr w:type="spellEnd"/>
      <w:r w:rsidRPr="00AA61A3">
        <w:t xml:space="preserve"> 1</w:t>
      </w:r>
      <w:r w:rsidRPr="00AA61A3">
        <w:rPr>
          <w:rFonts w:hint="eastAsia"/>
        </w:rPr>
        <w:t>2</w:t>
      </w:r>
      <w:r w:rsidRPr="00AA61A3">
        <w:rPr>
          <w:rFonts w:hint="eastAsia"/>
        </w:rPr>
        <w:t>等</w:t>
      </w:r>
    </w:p>
    <w:p w:rsidR="00642E91" w:rsidRPr="00AA61A3" w:rsidRDefault="00642E91" w:rsidP="00642E91">
      <w:r>
        <w:rPr>
          <w:rFonts w:hint="eastAsia"/>
        </w:rPr>
        <w:t>单元测试工具：</w:t>
      </w:r>
      <w:r w:rsidRPr="006A7E5A">
        <w:rPr>
          <w:rFonts w:hint="eastAsia"/>
        </w:rPr>
        <w:t>Junit</w:t>
      </w:r>
    </w:p>
    <w:p w:rsidR="00642E91" w:rsidRDefault="00642E91" w:rsidP="00642E91">
      <w:r w:rsidRPr="00AA61A3">
        <w:rPr>
          <w:rFonts w:hint="eastAsia"/>
        </w:rPr>
        <w:t>配置管理工具：</w:t>
      </w:r>
      <w:r w:rsidRPr="00AA61A3">
        <w:t>GitHub Desktop</w:t>
      </w:r>
    </w:p>
    <w:p w:rsidR="00642E91" w:rsidRPr="00AA61A3" w:rsidRDefault="00642E91" w:rsidP="00642E91">
      <w:r w:rsidRPr="00AA61A3">
        <w:rPr>
          <w:rFonts w:hint="eastAsia"/>
        </w:rPr>
        <w:t>硬件环境：三台电脑，以及一台服务器</w:t>
      </w:r>
    </w:p>
    <w:p w:rsidR="00ED27BC" w:rsidRPr="000C10AE" w:rsidRDefault="00ED27BC" w:rsidP="00ED27BC">
      <w:pPr>
        <w:pStyle w:val="2"/>
      </w:pPr>
      <w:bookmarkStart w:id="123" w:name="_Toc514565136"/>
      <w:r>
        <w:lastRenderedPageBreak/>
        <w:t>3.10</w:t>
      </w:r>
      <w:r>
        <w:rPr>
          <w:rFonts w:hint="eastAsia"/>
        </w:rPr>
        <w:t>测试要点</w:t>
      </w:r>
      <w:bookmarkEnd w:id="123"/>
    </w:p>
    <w:p w:rsidR="00ED27BC" w:rsidRPr="000C10AE" w:rsidRDefault="00ED27BC" w:rsidP="00ED27BC">
      <w:pPr>
        <w:pStyle w:val="3"/>
      </w:pPr>
      <w:bookmarkStart w:id="124" w:name="_Toc513381205"/>
      <w:bookmarkStart w:id="125" w:name="_Toc514565137"/>
      <w:r w:rsidRPr="000C10AE">
        <w:rPr>
          <w:rFonts w:hint="eastAsia"/>
        </w:rPr>
        <w:t>3.1</w:t>
      </w:r>
      <w:r>
        <w:t>0.1</w:t>
      </w:r>
      <w:r w:rsidRPr="000C10AE">
        <w:rPr>
          <w:rFonts w:hint="eastAsia"/>
        </w:rPr>
        <w:t>测试方案</w:t>
      </w:r>
      <w:bookmarkEnd w:id="124"/>
      <w:bookmarkEnd w:id="125"/>
    </w:p>
    <w:p w:rsidR="00ED27BC" w:rsidRDefault="00ED27BC" w:rsidP="002A5856">
      <w:pPr>
        <w:pStyle w:val="4"/>
      </w:pPr>
      <w:bookmarkStart w:id="126" w:name="_Toc514565138"/>
      <w:r>
        <w:rPr>
          <w:rFonts w:hint="eastAsia"/>
        </w:rPr>
        <w:t>3</w:t>
      </w:r>
      <w:r>
        <w:t>.1</w:t>
      </w:r>
      <w:r w:rsidR="002A5856">
        <w:t>0</w:t>
      </w:r>
      <w:r>
        <w:t>.1</w:t>
      </w:r>
      <w:r w:rsidR="002A5856">
        <w:t>.1</w:t>
      </w:r>
      <w:r>
        <w:rPr>
          <w:rFonts w:hint="eastAsia"/>
        </w:rPr>
        <w:t>单元测试</w:t>
      </w:r>
      <w:bookmarkEnd w:id="126"/>
    </w:p>
    <w:p w:rsidR="00ED27BC" w:rsidRDefault="00ED27BC" w:rsidP="00ED27BC">
      <w:r>
        <w:rPr>
          <w:rFonts w:hint="eastAsia"/>
        </w:rPr>
        <w:t>系统能按照设计要求实现模块的各个功能。</w:t>
      </w:r>
    </w:p>
    <w:p w:rsidR="00ED27BC" w:rsidRPr="00D5530B" w:rsidRDefault="00ED27BC" w:rsidP="00ED27BC">
      <w:r>
        <w:rPr>
          <w:rFonts w:hint="eastAsia"/>
        </w:rPr>
        <w:t>测试用例见下文单元测试用例。</w:t>
      </w:r>
    </w:p>
    <w:p w:rsidR="00ED27BC" w:rsidRDefault="00ED27BC" w:rsidP="002A5856">
      <w:pPr>
        <w:pStyle w:val="4"/>
      </w:pPr>
      <w:bookmarkStart w:id="127" w:name="_Toc514565139"/>
      <w:r>
        <w:rPr>
          <w:rFonts w:hint="eastAsia"/>
        </w:rPr>
        <w:t>3</w:t>
      </w:r>
      <w:r>
        <w:t>.1</w:t>
      </w:r>
      <w:r w:rsidR="002A5856">
        <w:t>0.1.2</w:t>
      </w:r>
      <w:r>
        <w:rPr>
          <w:rFonts w:hint="eastAsia"/>
        </w:rPr>
        <w:t>子系统测试</w:t>
      </w:r>
      <w:bookmarkEnd w:id="127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9</w:t>
      </w:r>
    </w:p>
    <w:p w:rsidR="00ED27BC" w:rsidRPr="00D5530B" w:rsidRDefault="00ED27BC" w:rsidP="00ED27BC">
      <w:r>
        <w:rPr>
          <w:rFonts w:hint="eastAsia"/>
        </w:rPr>
        <w:t>内容：对软件需求中所有子系统功能进行单独测试，需要在可操作界面上进行所有内容。</w:t>
      </w:r>
    </w:p>
    <w:p w:rsidR="00ED27BC" w:rsidRDefault="00ED27BC" w:rsidP="002A5856">
      <w:pPr>
        <w:pStyle w:val="4"/>
      </w:pPr>
      <w:bookmarkStart w:id="128" w:name="_Toc514565140"/>
      <w:r>
        <w:rPr>
          <w:rFonts w:hint="eastAsia"/>
        </w:rPr>
        <w:t>3</w:t>
      </w:r>
      <w:r>
        <w:t>.1</w:t>
      </w:r>
      <w:r w:rsidR="002A5856">
        <w:t>0.1</w:t>
      </w:r>
      <w:r>
        <w:t>.3</w:t>
      </w:r>
      <w:r>
        <w:rPr>
          <w:rFonts w:hint="eastAsia"/>
        </w:rPr>
        <w:t>系统测试</w:t>
      </w:r>
      <w:bookmarkEnd w:id="128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2016-6-1</w:t>
      </w:r>
      <w:r>
        <w:t>6</w:t>
      </w:r>
    </w:p>
    <w:p w:rsidR="00ED27BC" w:rsidRPr="00D5530B" w:rsidRDefault="00ED27BC" w:rsidP="00ED27BC">
      <w:r>
        <w:rPr>
          <w:rFonts w:hint="eastAsia"/>
        </w:rPr>
        <w:t>内容：软件需求中所有功能测试。需要让访谈的用户代表测试。</w:t>
      </w:r>
    </w:p>
    <w:p w:rsidR="00ED27BC" w:rsidRDefault="00ED27BC" w:rsidP="002A5856">
      <w:pPr>
        <w:pStyle w:val="4"/>
      </w:pPr>
      <w:bookmarkStart w:id="129" w:name="_Toc514565141"/>
      <w:r>
        <w:t>3.1</w:t>
      </w:r>
      <w:r w:rsidR="002A5856">
        <w:t>0.1</w:t>
      </w:r>
      <w:r>
        <w:t>.4</w:t>
      </w:r>
      <w:r>
        <w:rPr>
          <w:rFonts w:hint="eastAsia"/>
        </w:rPr>
        <w:t>验收测试</w:t>
      </w:r>
      <w:bookmarkEnd w:id="129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21</w:t>
      </w:r>
    </w:p>
    <w:p w:rsidR="00ED27BC" w:rsidRDefault="00ED27BC" w:rsidP="00ED27BC">
      <w:r>
        <w:rPr>
          <w:rFonts w:hint="eastAsia"/>
        </w:rPr>
        <w:t>内容：由软件工程导论课程相关人员测试，将测试所有功能并给出评价。</w:t>
      </w:r>
    </w:p>
    <w:p w:rsidR="00ED27BC" w:rsidRPr="000C10AE" w:rsidRDefault="002A5856" w:rsidP="002A5856">
      <w:pPr>
        <w:pStyle w:val="3"/>
      </w:pPr>
      <w:bookmarkStart w:id="130" w:name="_Toc513381206"/>
      <w:bookmarkStart w:id="131" w:name="_Toc514565142"/>
      <w:r>
        <w:rPr>
          <w:rFonts w:hint="eastAsia"/>
        </w:rPr>
        <w:t>3.10.2</w:t>
      </w:r>
      <w:r w:rsidR="00ED27BC" w:rsidRPr="000C10AE">
        <w:rPr>
          <w:rFonts w:hint="eastAsia"/>
        </w:rPr>
        <w:t>测试项目</w:t>
      </w:r>
      <w:bookmarkEnd w:id="130"/>
      <w:bookmarkEnd w:id="131"/>
    </w:p>
    <w:p w:rsidR="00ED27BC" w:rsidRDefault="00ED27BC" w:rsidP="00ED27BC">
      <w:r>
        <w:rPr>
          <w:rFonts w:hint="eastAsia"/>
        </w:rPr>
        <w:t>计划完成以下类型测试：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单元测试；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目的：确保所有功能模块没有大的逻辑错误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018.5.25</w:t>
      </w:r>
    </w:p>
    <w:p w:rsidR="00ED27BC" w:rsidRPr="00D5530B" w:rsidRDefault="00ED27BC" w:rsidP="00ED27BC">
      <w:pPr>
        <w:ind w:left="420" w:firstLine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子系统测试；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目的：确保所有子系统没有大的逻辑错误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018.6.9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系统测试；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目的：确保所有系统整体没有大的逻辑错误，并且符合用户期待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ED27BC" w:rsidRDefault="00ED27BC" w:rsidP="00ED27BC">
      <w:pPr>
        <w:ind w:left="645" w:firstLine="195"/>
      </w:pPr>
      <w:r>
        <w:rPr>
          <w:rFonts w:hint="eastAsia"/>
        </w:rPr>
        <w:lastRenderedPageBreak/>
        <w:t>状态：计划阶段</w:t>
      </w:r>
    </w:p>
    <w:p w:rsidR="00ED27BC" w:rsidRDefault="00ED27BC" w:rsidP="00ED27BC">
      <w:pPr>
        <w:ind w:left="420"/>
      </w:pP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压力测试；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目的：确保系统的性能符合要求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验收测试。</w:t>
      </w:r>
    </w:p>
    <w:p w:rsidR="00ED27BC" w:rsidRDefault="00ED27BC" w:rsidP="00ED27BC">
      <w:pPr>
        <w:pStyle w:val="ad"/>
        <w:ind w:left="420" w:firstLineChars="0"/>
      </w:pPr>
      <w:r>
        <w:rPr>
          <w:rFonts w:hint="eastAsia"/>
        </w:rPr>
        <w:t>目的：项目验收及课程最终评审</w:t>
      </w:r>
    </w:p>
    <w:p w:rsidR="00ED27BC" w:rsidRDefault="00ED27BC" w:rsidP="00ED27BC">
      <w:pPr>
        <w:pStyle w:val="ad"/>
        <w:ind w:left="420" w:firstLineChars="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018.6.21</w:t>
      </w:r>
    </w:p>
    <w:p w:rsidR="002A5856" w:rsidRDefault="00ED27BC" w:rsidP="00ED27BC">
      <w:pPr>
        <w:pStyle w:val="ad"/>
        <w:ind w:left="420" w:firstLineChars="0"/>
      </w:pPr>
      <w:r>
        <w:rPr>
          <w:rFonts w:hint="eastAsia"/>
        </w:rPr>
        <w:t>状态：计划阶段</w:t>
      </w:r>
    </w:p>
    <w:p w:rsidR="00ED27BC" w:rsidRDefault="002A5856" w:rsidP="002A5856">
      <w:pPr>
        <w:widowControl/>
        <w:jc w:val="left"/>
      </w:pPr>
      <w:r>
        <w:br w:type="page"/>
      </w:r>
    </w:p>
    <w:p w:rsidR="00ED27BC" w:rsidRPr="000C10AE" w:rsidRDefault="002A5856" w:rsidP="002A5856">
      <w:pPr>
        <w:pStyle w:val="3"/>
      </w:pPr>
      <w:bookmarkStart w:id="132" w:name="_Toc513381207"/>
      <w:bookmarkStart w:id="133" w:name="_Toc514565143"/>
      <w:r>
        <w:rPr>
          <w:rFonts w:hint="eastAsia"/>
        </w:rPr>
        <w:lastRenderedPageBreak/>
        <w:t>3.10.3</w:t>
      </w:r>
      <w:r w:rsidR="00ED27BC" w:rsidRPr="000C10AE">
        <w:rPr>
          <w:rFonts w:hint="eastAsia"/>
        </w:rPr>
        <w:t>测试准备</w:t>
      </w:r>
      <w:bookmarkEnd w:id="132"/>
      <w:bookmarkEnd w:id="133"/>
    </w:p>
    <w:p w:rsidR="00ED27BC" w:rsidRDefault="00ED27BC" w:rsidP="00ED27BC">
      <w:r>
        <w:rPr>
          <w:rFonts w:hint="eastAsia"/>
        </w:rPr>
        <w:t>单元</w:t>
      </w:r>
      <w:r>
        <w:t>测试工具</w:t>
      </w:r>
      <w:r>
        <w:rPr>
          <w:rFonts w:hint="eastAsia"/>
        </w:rPr>
        <w:t>：</w:t>
      </w:r>
      <w:r>
        <w:rPr>
          <w:rFonts w:hint="eastAsia"/>
        </w:rPr>
        <w:t>Junit</w:t>
      </w:r>
    </w:p>
    <w:p w:rsidR="00ED27BC" w:rsidRDefault="00ED27BC" w:rsidP="00ED27BC">
      <w:pPr>
        <w:rPr>
          <w:szCs w:val="21"/>
        </w:rPr>
      </w:pPr>
      <w:r>
        <w:rPr>
          <w:rFonts w:hint="eastAsia"/>
        </w:rPr>
        <w:t>测试环境</w:t>
      </w:r>
      <w:r>
        <w:t>：</w:t>
      </w:r>
      <w:r>
        <w:rPr>
          <w:rFonts w:hint="eastAsia"/>
          <w:szCs w:val="21"/>
        </w:rPr>
        <w:t>Android5.0</w:t>
      </w:r>
      <w:r>
        <w:rPr>
          <w:rFonts w:hint="eastAsia"/>
          <w:szCs w:val="21"/>
        </w:rPr>
        <w:t>及以上系统。数据库运用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ED27BC" w:rsidRDefault="00ED27BC" w:rsidP="00ED27BC">
      <w:r>
        <w:rPr>
          <w:rFonts w:hint="eastAsia"/>
        </w:rPr>
        <w:t>硬件：云端服务器、</w:t>
      </w:r>
      <w:r>
        <w:rPr>
          <w:rFonts w:hint="eastAsia"/>
        </w:rPr>
        <w:t>Android</w:t>
      </w:r>
      <w:r>
        <w:rPr>
          <w:rFonts w:hint="eastAsia"/>
        </w:rPr>
        <w:t>手机三部</w:t>
      </w:r>
    </w:p>
    <w:p w:rsidR="00ED27BC" w:rsidRDefault="00ED27BC" w:rsidP="002A5856">
      <w:pPr>
        <w:pStyle w:val="3"/>
      </w:pPr>
      <w:bookmarkStart w:id="134" w:name="_Toc513381208"/>
      <w:bookmarkStart w:id="135" w:name="_Toc514565144"/>
      <w:r w:rsidRPr="000C10AE">
        <w:rPr>
          <w:rFonts w:hint="eastAsia"/>
        </w:rPr>
        <w:t>3.</w:t>
      </w:r>
      <w:r w:rsidR="002A5856">
        <w:t>10.</w:t>
      </w:r>
      <w:r w:rsidRPr="000C10AE">
        <w:rPr>
          <w:rFonts w:hint="eastAsia"/>
        </w:rPr>
        <w:t>4</w:t>
      </w:r>
      <w:r w:rsidRPr="000C10AE">
        <w:rPr>
          <w:rFonts w:hint="eastAsia"/>
        </w:rPr>
        <w:t>测试机构及人员</w:t>
      </w:r>
      <w:bookmarkEnd w:id="134"/>
      <w:bookmarkEnd w:id="1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52"/>
        <w:gridCol w:w="2061"/>
        <w:gridCol w:w="2053"/>
        <w:gridCol w:w="2130"/>
      </w:tblGrid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名字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负责测试项目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类别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联系方式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审核人及总负责人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L</w:t>
            </w:r>
            <w:r w:rsidRPr="007F499A">
              <w:t>87866283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刘晓倩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lxq15988154533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陈铉文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W</w:t>
            </w:r>
            <w:r w:rsidRPr="007F499A">
              <w:rPr>
                <w:rFonts w:hint="eastAsia"/>
              </w:rPr>
              <w:t>xid_</w:t>
            </w:r>
            <w:r w:rsidRPr="007F499A">
              <w:t>l0kb5im617c22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proofErr w:type="gramStart"/>
            <w:r w:rsidRPr="007F499A">
              <w:rPr>
                <w:rFonts w:hint="eastAsia"/>
              </w:rPr>
              <w:t>许洁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非计算机专业用户代表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1109797983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左文正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z</w:t>
            </w:r>
            <w:r w:rsidRPr="007F499A">
              <w:rPr>
                <w:rFonts w:hint="eastAsia"/>
              </w:rPr>
              <w:t>wz</w:t>
            </w:r>
            <w:r w:rsidRPr="007F499A">
              <w:t>2933862040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t xml:space="preserve">蓝舒雯 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552306510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黄</w:t>
            </w:r>
            <w:proofErr w:type="gramStart"/>
            <w:r w:rsidRPr="007F499A">
              <w:rPr>
                <w:rFonts w:hint="eastAsia"/>
              </w:rPr>
              <w:t>浩</w:t>
            </w:r>
            <w:proofErr w:type="gramEnd"/>
            <w:r w:rsidRPr="007F499A">
              <w:rPr>
                <w:rFonts w:hint="eastAsia"/>
              </w:rPr>
              <w:t>峰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计算机专业界面意见代表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95279880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张嘉诚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2582905612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陈子卿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计算机专业管理员代表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1837626110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杨</w:t>
            </w:r>
            <w:proofErr w:type="gramStart"/>
            <w:r w:rsidRPr="007F499A">
              <w:rPr>
                <w:rFonts w:hint="eastAsia"/>
              </w:rPr>
              <w:t>枨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指导老师及总验收人员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Holley</w:t>
            </w:r>
            <w:r w:rsidRPr="007F499A">
              <w:t xml:space="preserve"> Yang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（微信）</w:t>
            </w:r>
          </w:p>
        </w:tc>
      </w:tr>
    </w:tbl>
    <w:p w:rsidR="00642E91" w:rsidRPr="00ED27BC" w:rsidRDefault="00642E91" w:rsidP="00642E91"/>
    <w:p w:rsidR="006065E5" w:rsidRDefault="006065E5"/>
    <w:sectPr w:rsidR="006065E5">
      <w:headerReference w:type="default" r:id="rId57"/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B1B" w:rsidRDefault="00826B1B">
      <w:r>
        <w:separator/>
      </w:r>
    </w:p>
  </w:endnote>
  <w:endnote w:type="continuationSeparator" w:id="0">
    <w:p w:rsidR="00826B1B" w:rsidRDefault="0082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F7" w:rsidRDefault="00C37DF7">
    <w:pPr>
      <w:pStyle w:val="a6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Pr="002A5856">
      <w:rPr>
        <w:noProof/>
        <w:color w:val="4472C4" w:themeColor="accent1"/>
        <w:lang w:val="zh-CN"/>
      </w:rPr>
      <w:t>33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Pr="002A5856">
      <w:rPr>
        <w:noProof/>
        <w:color w:val="4472C4" w:themeColor="accent1"/>
        <w:lang w:val="zh-CN"/>
      </w:rPr>
      <w:t>33</w:t>
    </w:r>
    <w:r>
      <w:rPr>
        <w:color w:val="4472C4" w:themeColor="accent1"/>
      </w:rPr>
      <w:fldChar w:fldCharType="end"/>
    </w:r>
  </w:p>
  <w:p w:rsidR="00C37DF7" w:rsidRDefault="00C37D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B1B" w:rsidRDefault="00826B1B">
      <w:r>
        <w:separator/>
      </w:r>
    </w:p>
  </w:footnote>
  <w:footnote w:type="continuationSeparator" w:id="0">
    <w:p w:rsidR="00826B1B" w:rsidRDefault="00826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F7" w:rsidRDefault="00C37DF7">
    <w:pPr>
      <w:pStyle w:val="a4"/>
    </w:pPr>
    <w:r>
      <w:rPr>
        <w:rFonts w:hint="eastAsia"/>
      </w:rPr>
      <w:t>SE</w:t>
    </w:r>
    <w:r>
      <w:t>2018</w:t>
    </w:r>
    <w:r>
      <w:rPr>
        <w:rFonts w:hint="eastAsia"/>
      </w:rPr>
      <w:t>春—</w:t>
    </w:r>
    <w:r>
      <w:rPr>
        <w:rFonts w:hint="eastAsia"/>
      </w:rPr>
      <w:t>G</w:t>
    </w:r>
    <w:r>
      <w:t>01</w:t>
    </w:r>
    <w:r>
      <w:rPr>
        <w:rFonts w:hint="eastAsia"/>
      </w:rPr>
      <w:t>—详细设计</w:t>
    </w:r>
  </w:p>
  <w:p w:rsidR="00C37DF7" w:rsidRDefault="00C37DF7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072952"/>
    <w:multiLevelType w:val="hybridMultilevel"/>
    <w:tmpl w:val="B194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0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3"/>
  </w:num>
  <w:num w:numId="11">
    <w:abstractNumId w:val="19"/>
  </w:num>
  <w:num w:numId="12">
    <w:abstractNumId w:val="0"/>
  </w:num>
  <w:num w:numId="13">
    <w:abstractNumId w:val="22"/>
  </w:num>
  <w:num w:numId="14">
    <w:abstractNumId w:val="16"/>
  </w:num>
  <w:num w:numId="15">
    <w:abstractNumId w:val="6"/>
  </w:num>
  <w:num w:numId="16">
    <w:abstractNumId w:val="21"/>
  </w:num>
  <w:num w:numId="17">
    <w:abstractNumId w:val="2"/>
  </w:num>
  <w:num w:numId="18">
    <w:abstractNumId w:val="1"/>
  </w:num>
  <w:num w:numId="19">
    <w:abstractNumId w:val="8"/>
  </w:num>
  <w:num w:numId="20">
    <w:abstractNumId w:val="18"/>
  </w:num>
  <w:num w:numId="21">
    <w:abstractNumId w:val="10"/>
  </w:num>
  <w:num w:numId="22">
    <w:abstractNumId w:val="13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5E5"/>
    <w:rsid w:val="000426F7"/>
    <w:rsid w:val="000910C6"/>
    <w:rsid w:val="000A6CED"/>
    <w:rsid w:val="000D4CA7"/>
    <w:rsid w:val="00117764"/>
    <w:rsid w:val="00143213"/>
    <w:rsid w:val="00152AA1"/>
    <w:rsid w:val="001B60D3"/>
    <w:rsid w:val="001F025D"/>
    <w:rsid w:val="001F25E4"/>
    <w:rsid w:val="002227C0"/>
    <w:rsid w:val="002274C9"/>
    <w:rsid w:val="002705BA"/>
    <w:rsid w:val="0028435F"/>
    <w:rsid w:val="002A5856"/>
    <w:rsid w:val="003079F9"/>
    <w:rsid w:val="003727C2"/>
    <w:rsid w:val="004544F3"/>
    <w:rsid w:val="00477AC3"/>
    <w:rsid w:val="004E7E37"/>
    <w:rsid w:val="00513BCD"/>
    <w:rsid w:val="00540490"/>
    <w:rsid w:val="005A78D7"/>
    <w:rsid w:val="005E763C"/>
    <w:rsid w:val="005F4EA3"/>
    <w:rsid w:val="006065E5"/>
    <w:rsid w:val="006131B7"/>
    <w:rsid w:val="00642E91"/>
    <w:rsid w:val="006457ED"/>
    <w:rsid w:val="006914F1"/>
    <w:rsid w:val="006F33E9"/>
    <w:rsid w:val="00744C29"/>
    <w:rsid w:val="007710E9"/>
    <w:rsid w:val="007B0E9B"/>
    <w:rsid w:val="00826B1B"/>
    <w:rsid w:val="008B6EFE"/>
    <w:rsid w:val="008F3F84"/>
    <w:rsid w:val="00944325"/>
    <w:rsid w:val="00994457"/>
    <w:rsid w:val="009A2BD2"/>
    <w:rsid w:val="00A82832"/>
    <w:rsid w:val="00AF276F"/>
    <w:rsid w:val="00AF4C5B"/>
    <w:rsid w:val="00B033B9"/>
    <w:rsid w:val="00B23BE2"/>
    <w:rsid w:val="00B36CC2"/>
    <w:rsid w:val="00B611C4"/>
    <w:rsid w:val="00B65DC5"/>
    <w:rsid w:val="00B71677"/>
    <w:rsid w:val="00BA2126"/>
    <w:rsid w:val="00BB4567"/>
    <w:rsid w:val="00C11AE2"/>
    <w:rsid w:val="00C37DF7"/>
    <w:rsid w:val="00C54846"/>
    <w:rsid w:val="00C86695"/>
    <w:rsid w:val="00CA016C"/>
    <w:rsid w:val="00CE5095"/>
    <w:rsid w:val="00D51D53"/>
    <w:rsid w:val="00D5452E"/>
    <w:rsid w:val="00D65C41"/>
    <w:rsid w:val="00D90B46"/>
    <w:rsid w:val="00E5787B"/>
    <w:rsid w:val="00E65358"/>
    <w:rsid w:val="00ED27BC"/>
    <w:rsid w:val="00F66C8A"/>
    <w:rsid w:val="00F84C19"/>
    <w:rsid w:val="00F94B16"/>
    <w:rsid w:val="00F94CFD"/>
    <w:rsid w:val="00F97118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29B0A"/>
  <w15:chartTrackingRefBased/>
  <w15:docId w15:val="{C349ED37-AA8B-4704-B185-C18DC1D6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50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styleId="41">
    <w:name w:val="toc 4"/>
    <w:basedOn w:val="a"/>
    <w:next w:val="a"/>
    <w:autoRedefine/>
    <w:uiPriority w:val="39"/>
    <w:pPr>
      <w:ind w:leftChars="600" w:left="1260"/>
    </w:pPr>
  </w:style>
  <w:style w:type="paragraph" w:styleId="51">
    <w:name w:val="toc 5"/>
    <w:basedOn w:val="a"/>
    <w:next w:val="a"/>
    <w:autoRedefine/>
    <w:uiPriority w:val="39"/>
    <w:pPr>
      <w:ind w:leftChars="800" w:left="1680"/>
    </w:pPr>
  </w:style>
  <w:style w:type="paragraph" w:styleId="6">
    <w:name w:val="toc 6"/>
    <w:basedOn w:val="a"/>
    <w:next w:val="a"/>
    <w:autoRedefine/>
    <w:uiPriority w:val="39"/>
    <w:pPr>
      <w:ind w:leftChars="1000" w:left="2100"/>
    </w:pPr>
  </w:style>
  <w:style w:type="paragraph" w:styleId="7">
    <w:name w:val="toc 7"/>
    <w:basedOn w:val="a"/>
    <w:next w:val="a"/>
    <w:autoRedefine/>
    <w:uiPriority w:val="39"/>
    <w:pPr>
      <w:ind w:leftChars="1200" w:left="2520"/>
    </w:pPr>
  </w:style>
  <w:style w:type="paragraph" w:styleId="8">
    <w:name w:val="toc 8"/>
    <w:basedOn w:val="a"/>
    <w:next w:val="a"/>
    <w:autoRedefine/>
    <w:uiPriority w:val="39"/>
    <w:pPr>
      <w:ind w:leftChars="1400" w:left="2940"/>
    </w:pPr>
  </w:style>
  <w:style w:type="paragraph" w:styleId="9">
    <w:name w:val="toc 9"/>
    <w:basedOn w:val="a"/>
    <w:next w:val="a"/>
    <w:autoRedefine/>
    <w:uiPriority w:val="39"/>
    <w:pPr>
      <w:ind w:leftChars="1600" w:left="336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semiHidden/>
    <w:rPr>
      <w:color w:val="FF0000"/>
    </w:rPr>
  </w:style>
  <w:style w:type="paragraph" w:styleId="a9">
    <w:name w:val="Body Text Indent"/>
    <w:basedOn w:val="a"/>
    <w:semiHidden/>
    <w:pPr>
      <w:ind w:leftChars="372" w:left="781" w:firstLineChars="200" w:firstLine="420"/>
    </w:pPr>
  </w:style>
  <w:style w:type="character" w:customStyle="1" w:styleId="40">
    <w:name w:val="标题 4 字符"/>
    <w:basedOn w:val="a0"/>
    <w:link w:val="4"/>
    <w:uiPriority w:val="9"/>
    <w:rsid w:val="00CE509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5095"/>
    <w:rPr>
      <w:b/>
      <w:bCs/>
      <w:kern w:val="2"/>
      <w:sz w:val="28"/>
      <w:szCs w:val="28"/>
    </w:rPr>
  </w:style>
  <w:style w:type="table" w:styleId="aa">
    <w:name w:val="Table Grid"/>
    <w:basedOn w:val="a1"/>
    <w:rsid w:val="006F33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F33E9"/>
    <w:pPr>
      <w:widowControl w:val="0"/>
      <w:jc w:val="both"/>
    </w:pPr>
    <w:rPr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6F33E9"/>
    <w:rPr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F33E9"/>
    <w:rPr>
      <w:color w:val="808080"/>
      <w:shd w:val="clear" w:color="auto" w:fill="E6E6E6"/>
    </w:rPr>
  </w:style>
  <w:style w:type="character" w:customStyle="1" w:styleId="a5">
    <w:name w:val="页眉 字符"/>
    <w:basedOn w:val="a0"/>
    <w:link w:val="a4"/>
    <w:uiPriority w:val="99"/>
    <w:rsid w:val="00E65358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5358"/>
    <w:rPr>
      <w:kern w:val="2"/>
      <w:sz w:val="18"/>
      <w:szCs w:val="18"/>
    </w:rPr>
  </w:style>
  <w:style w:type="table" w:customStyle="1" w:styleId="11">
    <w:name w:val="网格型1"/>
    <w:basedOn w:val="a1"/>
    <w:next w:val="aa"/>
    <w:uiPriority w:val="39"/>
    <w:rsid w:val="00BB4567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D2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docin.com/p-1322536948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oleObject" Target="embeddings/oleObject1.bin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hyperlink" Target="https://blog.csdn.net/dropeye/article/details/651032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1.xml"/><Relationship Id="rId10" Type="http://schemas.openxmlformats.org/officeDocument/2006/relationships/hyperlink" Target="https://baike.baidu.com/item/pdl%E8%AF%AD%E8%A8%80/8411985?fr=aladdin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4BC5-5C81-49A2-841A-A25817C4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五、详细设计说明书.dot</Template>
  <TotalTime>480</TotalTime>
  <Pages>51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21641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Windows 用户</dc:creator>
  <cp:keywords/>
  <dc:description/>
  <cp:lastModifiedBy>Chen XuanWem</cp:lastModifiedBy>
  <cp:revision>27</cp:revision>
  <cp:lastPrinted>2001-02-09T04:16:00Z</cp:lastPrinted>
  <dcterms:created xsi:type="dcterms:W3CDTF">2018-05-13T05:19:00Z</dcterms:created>
  <dcterms:modified xsi:type="dcterms:W3CDTF">2018-05-20T00:40:00Z</dcterms:modified>
</cp:coreProperties>
</file>